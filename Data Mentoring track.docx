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E0832" w14:textId="7D36739E" w:rsidR="00EA02AC" w:rsidRDefault="00EA02AC" w:rsidP="00EA02AC">
      <w:pPr>
        <w:pStyle w:val="ListParagraph"/>
        <w:numPr>
          <w:ilvl w:val="0"/>
          <w:numId w:val="1"/>
        </w:numPr>
        <w:rPr>
          <w:b/>
          <w:bCs/>
        </w:rPr>
      </w:pPr>
      <w:r w:rsidRPr="00EA02AC">
        <w:rPr>
          <w:b/>
          <w:bCs/>
        </w:rPr>
        <w:t>The basics – road to become a data analyst</w:t>
      </w:r>
      <w:r w:rsidR="00E532CE">
        <w:rPr>
          <w:b/>
          <w:bCs/>
        </w:rPr>
        <w:t xml:space="preserve"> </w:t>
      </w:r>
    </w:p>
    <w:p w14:paraId="2CFE7FB1" w14:textId="3C623CA9" w:rsidR="00E532CE" w:rsidRPr="00D12B41" w:rsidRDefault="00E532CE" w:rsidP="00D12B41">
      <w:pPr>
        <w:jc w:val="center"/>
      </w:pPr>
      <w:r w:rsidRPr="00D12B41">
        <w:t>Total Effort – 56 hours</w:t>
      </w:r>
    </w:p>
    <w:p w14:paraId="52705B32" w14:textId="0A324FBB" w:rsidR="00455B9A" w:rsidRDefault="00633CC0">
      <w:pPr>
        <w:rPr>
          <w:rStyle w:val="Hyperlink"/>
        </w:rPr>
      </w:pPr>
      <w:hyperlink r:id="rId5" w:history="1">
        <w:r w:rsidR="00EA02AC" w:rsidRPr="00CC007B">
          <w:rPr>
            <w:rStyle w:val="Hyperlink"/>
          </w:rPr>
          <w:t>https://www.edx.org/course/introduction-to-data-analysis-using-excel-2</w:t>
        </w:r>
      </w:hyperlink>
      <w:r w:rsidR="00455B9A">
        <w:rPr>
          <w:rStyle w:val="Hyperlink"/>
        </w:rPr>
        <w:t xml:space="preserve"> </w:t>
      </w:r>
    </w:p>
    <w:p w14:paraId="25135A2A" w14:textId="1FBDE5C1" w:rsidR="00455B9A" w:rsidRPr="00455B9A" w:rsidRDefault="00455B9A">
      <w:r w:rsidRPr="00455B9A">
        <w:rPr>
          <w:rStyle w:val="Hyperlink"/>
          <w:color w:val="auto"/>
          <w:u w:val="none"/>
        </w:rPr>
        <w:t>Effort – 8  hours</w:t>
      </w:r>
    </w:p>
    <w:p w14:paraId="15A4B341" w14:textId="543EB6F3" w:rsidR="00EA02AC" w:rsidRDefault="00633CC0">
      <w:pPr>
        <w:rPr>
          <w:rStyle w:val="Hyperlink"/>
        </w:rPr>
      </w:pPr>
      <w:hyperlink r:id="rId6" w:history="1">
        <w:r w:rsidR="00EA02AC">
          <w:rPr>
            <w:rStyle w:val="Hyperlink"/>
          </w:rPr>
          <w:t>https://www.edx.org/course/analyzing-and-visualizing-data-with-excel-2</w:t>
        </w:r>
      </w:hyperlink>
    </w:p>
    <w:p w14:paraId="73526EBB" w14:textId="328BF689" w:rsidR="00455B9A" w:rsidRDefault="00455B9A">
      <w:r w:rsidRPr="00455B9A">
        <w:rPr>
          <w:rStyle w:val="Hyperlink"/>
          <w:color w:val="auto"/>
          <w:u w:val="none"/>
        </w:rPr>
        <w:t xml:space="preserve">Effort – </w:t>
      </w:r>
      <w:r>
        <w:rPr>
          <w:rStyle w:val="Hyperlink"/>
          <w:color w:val="auto"/>
          <w:u w:val="none"/>
        </w:rPr>
        <w:t>12</w:t>
      </w:r>
      <w:r w:rsidRPr="00455B9A">
        <w:rPr>
          <w:rStyle w:val="Hyperlink"/>
          <w:color w:val="auto"/>
          <w:u w:val="none"/>
        </w:rPr>
        <w:t xml:space="preserve">  hours</w:t>
      </w:r>
    </w:p>
    <w:p w14:paraId="5EE11A73" w14:textId="434C930D" w:rsidR="00EA02AC" w:rsidRDefault="00633CC0">
      <w:pPr>
        <w:rPr>
          <w:rStyle w:val="Hyperlink"/>
        </w:rPr>
      </w:pPr>
      <w:hyperlink r:id="rId7" w:history="1">
        <w:r w:rsidR="00EA02AC">
          <w:rPr>
            <w:rStyle w:val="Hyperlink"/>
          </w:rPr>
          <w:t>https://www.edx.org/course/querying-data-with-transact-sql-2</w:t>
        </w:r>
      </w:hyperlink>
    </w:p>
    <w:p w14:paraId="6BB242FF" w14:textId="3E7DA83B" w:rsidR="00E532CE" w:rsidRDefault="00E532CE">
      <w:r w:rsidRPr="00455B9A">
        <w:rPr>
          <w:rStyle w:val="Hyperlink"/>
          <w:color w:val="auto"/>
          <w:u w:val="none"/>
        </w:rPr>
        <w:t xml:space="preserve">Effort – </w:t>
      </w:r>
      <w:r>
        <w:rPr>
          <w:rStyle w:val="Hyperlink"/>
          <w:color w:val="auto"/>
          <w:u w:val="none"/>
        </w:rPr>
        <w:t>24</w:t>
      </w:r>
      <w:r w:rsidRPr="00455B9A">
        <w:rPr>
          <w:rStyle w:val="Hyperlink"/>
          <w:color w:val="auto"/>
          <w:u w:val="none"/>
        </w:rPr>
        <w:t xml:space="preserve">  hours</w:t>
      </w:r>
    </w:p>
    <w:p w14:paraId="5C14A25B" w14:textId="5A2A3152" w:rsidR="00EA02AC" w:rsidRDefault="00633CC0">
      <w:pPr>
        <w:rPr>
          <w:rStyle w:val="Hyperlink"/>
        </w:rPr>
      </w:pPr>
      <w:hyperlink r:id="rId8" w:history="1">
        <w:r w:rsidR="00EA02AC">
          <w:rPr>
            <w:rStyle w:val="Hyperlink"/>
          </w:rPr>
          <w:t>https://www.edx.org/course/analyzing-and-visualizing-data-with-power-bi-2</w:t>
        </w:r>
      </w:hyperlink>
    </w:p>
    <w:p w14:paraId="277E9F72" w14:textId="04E61A76" w:rsidR="00EA02AC" w:rsidRDefault="00E532CE">
      <w:r w:rsidRPr="00455B9A">
        <w:rPr>
          <w:rStyle w:val="Hyperlink"/>
          <w:color w:val="auto"/>
          <w:u w:val="none"/>
        </w:rPr>
        <w:t xml:space="preserve">Effort – </w:t>
      </w:r>
      <w:r>
        <w:rPr>
          <w:rStyle w:val="Hyperlink"/>
          <w:color w:val="auto"/>
          <w:u w:val="none"/>
        </w:rPr>
        <w:t>12</w:t>
      </w:r>
      <w:r w:rsidRPr="00455B9A">
        <w:rPr>
          <w:rStyle w:val="Hyperlink"/>
          <w:color w:val="auto"/>
          <w:u w:val="none"/>
        </w:rPr>
        <w:t xml:space="preserve">   hours</w:t>
      </w:r>
    </w:p>
    <w:p w14:paraId="5D2F2A41" w14:textId="571BFBF7" w:rsidR="00EA02AC" w:rsidRPr="00D12B41" w:rsidRDefault="00195D56" w:rsidP="00EA02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Essential Python for data analysis and data science</w:t>
      </w:r>
    </w:p>
    <w:p w14:paraId="679E096C" w14:textId="2BC6C5EC" w:rsidR="00D12B41" w:rsidRDefault="00D12B41" w:rsidP="00D12B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</w:pPr>
    </w:p>
    <w:p w14:paraId="03A3B9E4" w14:textId="17F3EE55" w:rsidR="00D12B41" w:rsidRPr="00D12B41" w:rsidRDefault="00D12B41" w:rsidP="00D12B4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2"/>
          <w:szCs w:val="22"/>
        </w:rPr>
      </w:pPr>
      <w:r w:rsidRPr="00D12B41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Total 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E</w:t>
      </w:r>
      <w:r w:rsidRPr="00D12B41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ffort – 48 hours</w:t>
      </w:r>
    </w:p>
    <w:p w14:paraId="54BBE699" w14:textId="3D3BFB40" w:rsidR="00EA02AC" w:rsidRDefault="00EA02AC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br/>
      </w:r>
      <w:hyperlink r:id="rId9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https://learn.datacamp.com/skill-tracks/python-programming</w:t>
        </w:r>
      </w:hyperlink>
    </w:p>
    <w:p w14:paraId="4122A52F" w14:textId="7CD5AC9D" w:rsidR="00D12B41" w:rsidRDefault="00D12B41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</w:p>
    <w:p w14:paraId="2C4C0C9B" w14:textId="5395FBB7" w:rsidR="00D12B41" w:rsidRPr="00D12B41" w:rsidRDefault="00D12B41" w:rsidP="00EA02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12B41">
        <w:rPr>
          <w:rStyle w:val="Hyperlink"/>
          <w:rFonts w:ascii="Calibri" w:hAnsi="Calibri" w:cs="Calibri"/>
          <w:color w:val="auto"/>
          <w:sz w:val="22"/>
          <w:szCs w:val="22"/>
          <w:u w:val="none"/>
          <w:bdr w:val="none" w:sz="0" w:space="0" w:color="auto" w:frame="1"/>
        </w:rPr>
        <w:t>Effort – 15 hours</w:t>
      </w:r>
    </w:p>
    <w:p w14:paraId="478A599E" w14:textId="77777777" w:rsidR="00EA02AC" w:rsidRDefault="00EA02AC" w:rsidP="00EA02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19CDAAB" w14:textId="11DD02F5" w:rsidR="00EA02AC" w:rsidRDefault="00633CC0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  <w:hyperlink r:id="rId10" w:tgtFrame="_blank" w:history="1">
        <w:r w:rsidR="00EA02AC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https://learn.datacamp.com/skill-tracks/importing-cleaning-data-with-python</w:t>
        </w:r>
      </w:hyperlink>
    </w:p>
    <w:p w14:paraId="66C728AC" w14:textId="240A4BB6" w:rsidR="00D12B41" w:rsidRDefault="00D12B41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</w:p>
    <w:p w14:paraId="4C4B2A53" w14:textId="213493DE" w:rsidR="00D12B41" w:rsidRPr="00D12B41" w:rsidRDefault="00D12B41" w:rsidP="00EA02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12B41">
        <w:rPr>
          <w:rStyle w:val="Hyperlink"/>
          <w:rFonts w:ascii="Calibri" w:hAnsi="Calibri" w:cs="Calibri"/>
          <w:color w:val="auto"/>
          <w:sz w:val="22"/>
          <w:szCs w:val="22"/>
          <w:u w:val="none"/>
          <w:bdr w:val="none" w:sz="0" w:space="0" w:color="auto" w:frame="1"/>
        </w:rPr>
        <w:t xml:space="preserve">Effort – 17 hours </w:t>
      </w:r>
    </w:p>
    <w:p w14:paraId="197D848D" w14:textId="77777777" w:rsidR="00EA02AC" w:rsidRDefault="00EA02AC" w:rsidP="00EA02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F52D210" w14:textId="29A026BD" w:rsidR="00EA02AC" w:rsidRDefault="00633CC0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  <w:hyperlink r:id="rId11" w:tgtFrame="_blank" w:history="1">
        <w:r w:rsidR="00EA02AC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https://learn.datacamp.com/skill-tracks/data-manipulation-with-python</w:t>
        </w:r>
      </w:hyperlink>
    </w:p>
    <w:p w14:paraId="7FFAFAA5" w14:textId="5A6E91E9" w:rsidR="00D12B41" w:rsidRDefault="00D12B41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</w:p>
    <w:p w14:paraId="5EE08F27" w14:textId="4667E612" w:rsidR="00D12B41" w:rsidRPr="00D12B41" w:rsidRDefault="00D12B41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  <w:bdr w:val="none" w:sz="0" w:space="0" w:color="auto" w:frame="1"/>
        </w:rPr>
      </w:pPr>
      <w:r w:rsidRPr="00D12B41">
        <w:rPr>
          <w:rStyle w:val="Hyperlink"/>
          <w:rFonts w:ascii="Calibri" w:hAnsi="Calibri" w:cs="Calibri"/>
          <w:color w:val="auto"/>
          <w:sz w:val="22"/>
          <w:szCs w:val="22"/>
          <w:u w:val="none"/>
          <w:bdr w:val="none" w:sz="0" w:space="0" w:color="auto" w:frame="1"/>
        </w:rPr>
        <w:t xml:space="preserve">Effort – 16 hours </w:t>
      </w:r>
    </w:p>
    <w:p w14:paraId="2506270E" w14:textId="781512D5" w:rsidR="00AE7E6A" w:rsidRDefault="00AE7E6A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</w:p>
    <w:p w14:paraId="5B8071E9" w14:textId="1645A958" w:rsidR="00AE7E6A" w:rsidRDefault="00455B9A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 xml:space="preserve">Extras to work on during this track - </w:t>
      </w:r>
    </w:p>
    <w:p w14:paraId="21B9FA62" w14:textId="76C7347A" w:rsidR="00455B9A" w:rsidRDefault="00455B9A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</w:pPr>
    </w:p>
    <w:p w14:paraId="533512F9" w14:textId="445AFE66" w:rsidR="00455B9A" w:rsidRPr="00455B9A" w:rsidRDefault="00455B9A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455B9A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Get familiar with Jupyter notebooks, the IDE of choice for data scientists</w:t>
      </w:r>
    </w:p>
    <w:p w14:paraId="71DE6A64" w14:textId="7CA46846" w:rsidR="00455B9A" w:rsidRPr="00455B9A" w:rsidRDefault="00455B9A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4A413FA3" w14:textId="1CC3C86F" w:rsidR="00455B9A" w:rsidRPr="00455B9A" w:rsidRDefault="00455B9A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455B9A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Get familiar with GitHub and version controlling your notebooks</w:t>
      </w:r>
    </w:p>
    <w:p w14:paraId="27519C89" w14:textId="77777777" w:rsidR="00EA02AC" w:rsidRDefault="00EA02AC" w:rsidP="00EA02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331598F" w14:textId="25C092EA" w:rsidR="00195D56" w:rsidRDefault="00195D56" w:rsidP="00455B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</w:rPr>
      </w:pPr>
      <w:r w:rsidRPr="00195D56">
        <w:rPr>
          <w:rFonts w:ascii="Calibri" w:hAnsi="Calibri" w:cs="Calibri"/>
          <w:b/>
          <w:bCs/>
          <w:color w:val="201F1E"/>
          <w:sz w:val="22"/>
          <w:szCs w:val="22"/>
        </w:rPr>
        <w:t>Python for Machine learning</w:t>
      </w:r>
    </w:p>
    <w:p w14:paraId="67D0E9E8" w14:textId="54AA4D62" w:rsidR="00D12B41" w:rsidRDefault="00D12B41" w:rsidP="00D12B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</w:rPr>
      </w:pPr>
    </w:p>
    <w:p w14:paraId="24679C38" w14:textId="48C5B612" w:rsidR="00D12B41" w:rsidRPr="00C32673" w:rsidRDefault="00D12B41" w:rsidP="00C3267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2"/>
          <w:szCs w:val="22"/>
        </w:rPr>
      </w:pPr>
      <w:r w:rsidRPr="00C32673">
        <w:rPr>
          <w:rFonts w:ascii="Calibri" w:hAnsi="Calibri" w:cs="Calibri"/>
          <w:color w:val="201F1E"/>
          <w:sz w:val="22"/>
          <w:szCs w:val="22"/>
        </w:rPr>
        <w:t>Effort – 50 hours</w:t>
      </w:r>
    </w:p>
    <w:p w14:paraId="42483DD7" w14:textId="5812C58B" w:rsidR="00EA02AC" w:rsidRDefault="00EA02AC" w:rsidP="00195D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879485B" w14:textId="141FB7D3" w:rsidR="00EA02AC" w:rsidRDefault="00633CC0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  <w:hyperlink r:id="rId12" w:tgtFrame="_blank" w:history="1">
        <w:r w:rsidR="00EA02AC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https://learn.datacamp.com/skill-tracks/statistics-fundamentals-with-python</w:t>
        </w:r>
      </w:hyperlink>
    </w:p>
    <w:p w14:paraId="1FDBD6F2" w14:textId="4FD1CBB8" w:rsidR="00D12B41" w:rsidRDefault="00D12B41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</w:p>
    <w:p w14:paraId="3E812876" w14:textId="79348E15" w:rsidR="00D12B41" w:rsidRPr="00D12B41" w:rsidRDefault="00D12B41" w:rsidP="00EA02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12B41">
        <w:rPr>
          <w:rStyle w:val="Hyperlink"/>
          <w:rFonts w:ascii="Calibri" w:hAnsi="Calibri" w:cs="Calibri"/>
          <w:color w:val="auto"/>
          <w:sz w:val="22"/>
          <w:szCs w:val="22"/>
          <w:u w:val="none"/>
          <w:bdr w:val="none" w:sz="0" w:space="0" w:color="auto" w:frame="1"/>
        </w:rPr>
        <w:t>Effort – 20 hours</w:t>
      </w:r>
    </w:p>
    <w:p w14:paraId="0FD9B071" w14:textId="77777777" w:rsidR="00EA02AC" w:rsidRDefault="00EA02AC" w:rsidP="00EA02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6CAC586" w14:textId="4C7647CD" w:rsidR="00EA02AC" w:rsidRDefault="00633CC0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  <w:hyperlink r:id="rId13" w:tgtFrame="_blank" w:history="1">
        <w:r w:rsidR="00EA02AC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https://learn.datacamp.com/skill-tracks/machine-learning-fundamentals-with-python</w:t>
        </w:r>
      </w:hyperlink>
    </w:p>
    <w:p w14:paraId="70AD6FE4" w14:textId="48AA77A9" w:rsidR="00D12B41" w:rsidRDefault="00D12B41" w:rsidP="00EA02A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bdr w:val="none" w:sz="0" w:space="0" w:color="auto" w:frame="1"/>
        </w:rPr>
      </w:pPr>
    </w:p>
    <w:p w14:paraId="468D8726" w14:textId="38CF40CC" w:rsidR="00D12B41" w:rsidRDefault="00D12B41" w:rsidP="00EA02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D12B41">
        <w:rPr>
          <w:rStyle w:val="Hyperlink"/>
          <w:rFonts w:ascii="Calibri" w:hAnsi="Calibri" w:cs="Calibri"/>
          <w:color w:val="auto"/>
          <w:sz w:val="22"/>
          <w:szCs w:val="22"/>
          <w:u w:val="none"/>
          <w:bdr w:val="none" w:sz="0" w:space="0" w:color="auto" w:frame="1"/>
        </w:rPr>
        <w:t xml:space="preserve">Effort – 20 hours </w:t>
      </w:r>
    </w:p>
    <w:p w14:paraId="0C089A7F" w14:textId="77777777" w:rsidR="00EA02AC" w:rsidRDefault="00EA02AC" w:rsidP="00EA02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1E59FD4" w14:textId="01F59E77" w:rsidR="00EA02AC" w:rsidRDefault="00633CC0">
      <w:pPr>
        <w:rPr>
          <w:rStyle w:val="Hyperlink"/>
        </w:rPr>
      </w:pPr>
      <w:hyperlink r:id="rId14" w:history="1">
        <w:r w:rsidR="00556A45">
          <w:rPr>
            <w:rStyle w:val="Hyperlink"/>
          </w:rPr>
          <w:t>https://learn.datacamp.com/courses/machine-learning-with-tree-based-models-in-python</w:t>
        </w:r>
      </w:hyperlink>
    </w:p>
    <w:p w14:paraId="46CCF23A" w14:textId="678B6CB2" w:rsidR="00D12B41" w:rsidRPr="00D12B41" w:rsidRDefault="00D12B41">
      <w:r w:rsidRPr="00D12B41">
        <w:rPr>
          <w:rStyle w:val="Hyperlink"/>
          <w:color w:val="auto"/>
          <w:u w:val="none"/>
        </w:rPr>
        <w:lastRenderedPageBreak/>
        <w:t xml:space="preserve">Effort – 5 hours </w:t>
      </w:r>
    </w:p>
    <w:p w14:paraId="2804EABB" w14:textId="6AD5CECA" w:rsidR="00455B9A" w:rsidRDefault="00633CC0">
      <w:pPr>
        <w:rPr>
          <w:rStyle w:val="Hyperlink"/>
        </w:rPr>
      </w:pPr>
      <w:hyperlink r:id="rId15" w:history="1">
        <w:r w:rsidR="00556A45">
          <w:rPr>
            <w:rStyle w:val="Hyperlink"/>
          </w:rPr>
          <w:t>https://learn.datacamp.com/courses/extreme-gradient-boosting-with-xgboost</w:t>
        </w:r>
      </w:hyperlink>
    </w:p>
    <w:p w14:paraId="658AF11D" w14:textId="76ED27F8" w:rsidR="00D12B41" w:rsidRPr="00D12B41" w:rsidRDefault="00D12B41">
      <w:pPr>
        <w:rPr>
          <w:rStyle w:val="Hyperlink"/>
          <w:color w:val="auto"/>
          <w:u w:val="none"/>
        </w:rPr>
      </w:pPr>
      <w:r w:rsidRPr="00D12B41">
        <w:rPr>
          <w:rStyle w:val="Hyperlink"/>
          <w:color w:val="auto"/>
          <w:u w:val="none"/>
        </w:rPr>
        <w:t xml:space="preserve">Effort – 5 hours </w:t>
      </w:r>
    </w:p>
    <w:p w14:paraId="6C869491" w14:textId="2D605656" w:rsidR="00455B9A" w:rsidRDefault="00455B9A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 xml:space="preserve">Extras to work on during this track – </w:t>
      </w:r>
    </w:p>
    <w:p w14:paraId="1917695A" w14:textId="705D8E7B" w:rsidR="00455B9A" w:rsidRDefault="00455B9A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</w:pPr>
    </w:p>
    <w:p w14:paraId="502FF2AD" w14:textId="0A3FFD62" w:rsidR="00455B9A" w:rsidRPr="00455B9A" w:rsidRDefault="00455B9A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455B9A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Get started on Kaggle ML competitions -the following two are recommended</w:t>
      </w:r>
    </w:p>
    <w:p w14:paraId="53E8488E" w14:textId="11345305" w:rsidR="00455B9A" w:rsidRDefault="00455B9A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</w:pPr>
    </w:p>
    <w:p w14:paraId="1F619BB8" w14:textId="19394C95" w:rsidR="00455B9A" w:rsidRPr="00455B9A" w:rsidRDefault="00633CC0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0"/>
          <w:szCs w:val="20"/>
          <w:bdr w:val="none" w:sz="0" w:space="0" w:color="auto" w:frame="1"/>
        </w:rPr>
      </w:pPr>
      <w:hyperlink r:id="rId16" w:history="1">
        <w:r w:rsidR="00455B9A" w:rsidRPr="00455B9A">
          <w:rPr>
            <w:rStyle w:val="Hyperlink"/>
            <w:rFonts w:ascii="Calibri" w:hAnsi="Calibri" w:cs="Calibri"/>
            <w:sz w:val="22"/>
            <w:szCs w:val="22"/>
          </w:rPr>
          <w:t>https://www.kaggle.com/c/titanic</w:t>
        </w:r>
      </w:hyperlink>
    </w:p>
    <w:p w14:paraId="2E4035D2" w14:textId="463BAFF8" w:rsidR="00455B9A" w:rsidRPr="00455B9A" w:rsidRDefault="00455B9A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0"/>
          <w:szCs w:val="20"/>
          <w:bdr w:val="none" w:sz="0" w:space="0" w:color="auto" w:frame="1"/>
        </w:rPr>
      </w:pPr>
    </w:p>
    <w:p w14:paraId="7ADA8DA3" w14:textId="5627135C" w:rsidR="00455B9A" w:rsidRPr="00455B9A" w:rsidRDefault="00633CC0" w:rsidP="00455B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0"/>
          <w:szCs w:val="20"/>
          <w:bdr w:val="none" w:sz="0" w:space="0" w:color="auto" w:frame="1"/>
        </w:rPr>
      </w:pPr>
      <w:hyperlink r:id="rId17" w:history="1">
        <w:r w:rsidR="00455B9A" w:rsidRPr="00455B9A">
          <w:rPr>
            <w:rStyle w:val="Hyperlink"/>
            <w:rFonts w:ascii="Calibri" w:hAnsi="Calibri" w:cs="Calibri"/>
            <w:sz w:val="22"/>
            <w:szCs w:val="22"/>
          </w:rPr>
          <w:t>https://www.kaggle.com/c/house-prices-advanced-regression-techniques</w:t>
        </w:r>
      </w:hyperlink>
    </w:p>
    <w:p w14:paraId="34A18652" w14:textId="35D1DD59" w:rsidR="00455B9A" w:rsidRDefault="00455B9A">
      <w:pPr>
        <w:rPr>
          <w:rStyle w:val="Hyperlink"/>
        </w:rPr>
      </w:pPr>
    </w:p>
    <w:p w14:paraId="27504901" w14:textId="77777777" w:rsidR="00455B9A" w:rsidRDefault="00455B9A"/>
    <w:p w14:paraId="45D0F028" w14:textId="77777777" w:rsidR="00EA02AC" w:rsidRDefault="00EA02AC"/>
    <w:p w14:paraId="6F5F682C" w14:textId="3A2C6595" w:rsidR="00EA02AC" w:rsidRDefault="00EA02AC">
      <w:r>
        <w:br w:type="page"/>
      </w:r>
    </w:p>
    <w:p w14:paraId="5441D9DF" w14:textId="77777777" w:rsidR="00EA02AC" w:rsidRDefault="00EA02AC"/>
    <w:sectPr w:rsidR="00EA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2386D"/>
    <w:multiLevelType w:val="hybridMultilevel"/>
    <w:tmpl w:val="EC122B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0A05"/>
    <w:multiLevelType w:val="hybridMultilevel"/>
    <w:tmpl w:val="5AF4C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7D76"/>
    <w:multiLevelType w:val="hybridMultilevel"/>
    <w:tmpl w:val="EC122B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02"/>
    <w:rsid w:val="000066EE"/>
    <w:rsid w:val="00195D56"/>
    <w:rsid w:val="00455B9A"/>
    <w:rsid w:val="00556A45"/>
    <w:rsid w:val="005B1C51"/>
    <w:rsid w:val="00633CC0"/>
    <w:rsid w:val="009166D2"/>
    <w:rsid w:val="00A77CAB"/>
    <w:rsid w:val="00AE7E6A"/>
    <w:rsid w:val="00B5358C"/>
    <w:rsid w:val="00BC7F85"/>
    <w:rsid w:val="00C32673"/>
    <w:rsid w:val="00C541CD"/>
    <w:rsid w:val="00CB5002"/>
    <w:rsid w:val="00D12B41"/>
    <w:rsid w:val="00E532CE"/>
    <w:rsid w:val="00EA02AC"/>
    <w:rsid w:val="00EB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6C35"/>
  <w15:chartTrackingRefBased/>
  <w15:docId w15:val="{10421A78-1B98-44CF-8F5C-515987C2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2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2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95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5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analyzing-and-visualizing-data-with-power-bi-2" TargetMode="External"/><Relationship Id="rId13" Type="http://schemas.openxmlformats.org/officeDocument/2006/relationships/hyperlink" Target="https://learn.datacamp.com/skill-tracks/machine-learning-fundamentals-with-pyth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x.org/course/querying-data-with-transact-sql-2" TargetMode="External"/><Relationship Id="rId12" Type="http://schemas.openxmlformats.org/officeDocument/2006/relationships/hyperlink" Target="https://learn.datacamp.com/skill-tracks/statistics-fundamentals-with-python" TargetMode="External"/><Relationship Id="rId17" Type="http://schemas.openxmlformats.org/officeDocument/2006/relationships/hyperlink" Target="https://www.kaggle.com/c/house-prices-advanced-regression-techniqu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/titan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/analyzing-and-visualizing-data-with-excel-2" TargetMode="External"/><Relationship Id="rId11" Type="http://schemas.openxmlformats.org/officeDocument/2006/relationships/hyperlink" Target="https://learn.datacamp.com/skill-tracks/data-manipulation-with-python" TargetMode="External"/><Relationship Id="rId5" Type="http://schemas.openxmlformats.org/officeDocument/2006/relationships/hyperlink" Target="https://www.edx.org/course/introduction-to-data-analysis-using-excel-2" TargetMode="External"/><Relationship Id="rId15" Type="http://schemas.openxmlformats.org/officeDocument/2006/relationships/hyperlink" Target="https://learn.datacamp.com/courses/extreme-gradient-boosting-with-xgboost" TargetMode="External"/><Relationship Id="rId10" Type="http://schemas.openxmlformats.org/officeDocument/2006/relationships/hyperlink" Target="https://learn.datacamp.com/skill-tracks/importing-cleaning-data-with-pyth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datacamp.com/skill-tracks/python-programming" TargetMode="External"/><Relationship Id="rId14" Type="http://schemas.openxmlformats.org/officeDocument/2006/relationships/hyperlink" Target="https://learn.datacamp.com/courses/machine-learning-with-tree-based-models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Prakash</dc:creator>
  <cp:keywords/>
  <dc:description/>
  <cp:lastModifiedBy>Arun Prakash</cp:lastModifiedBy>
  <cp:revision>7</cp:revision>
  <dcterms:created xsi:type="dcterms:W3CDTF">2020-05-23T20:58:00Z</dcterms:created>
  <dcterms:modified xsi:type="dcterms:W3CDTF">2020-05-30T20:26:00Z</dcterms:modified>
</cp:coreProperties>
</file>