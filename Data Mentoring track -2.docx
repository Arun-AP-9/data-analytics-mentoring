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29A1" w14:textId="77777777" w:rsidR="008473AA" w:rsidRPr="00737983" w:rsidRDefault="008473AA" w:rsidP="008473AA">
      <w:r w:rsidRPr="00737983">
        <w:rPr>
          <w:noProof/>
        </w:rPr>
        <mc:AlternateContent>
          <mc:Choice Requires="wpg">
            <w:drawing>
              <wp:inline distT="0" distB="0" distL="0" distR="0" wp14:anchorId="02873B1B" wp14:editId="06912E9A">
                <wp:extent cx="5229225" cy="2257425"/>
                <wp:effectExtent l="0" t="0" r="9525" b="9525"/>
                <wp:docPr id="2" name="Group 2" descr="decorative elemen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2257425"/>
                          <a:chOff x="0" y="0"/>
                          <a:chExt cx="5229225" cy="22574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229225" cy="2257425"/>
                            <a:chOff x="0" y="0"/>
                            <a:chExt cx="5229225" cy="2257425"/>
                          </a:xfrm>
                        </wpg:grpSpPr>
                        <wps:wsp>
                          <wps:cNvPr id="32" name="Pentagon 32"/>
                          <wps:cNvSpPr/>
                          <wps:spPr>
                            <a:xfrm>
                              <a:off x="800100" y="14287"/>
                              <a:ext cx="4429125" cy="2243138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Pentagon 33"/>
                          <wps:cNvSpPr/>
                          <wps:spPr>
                            <a:xfrm>
                              <a:off x="0" y="0"/>
                              <a:ext cx="5029200" cy="2243138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838200" y="350520"/>
                            <a:ext cx="3543234" cy="850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837F1" w14:textId="387DE125" w:rsidR="008473AA" w:rsidRPr="0074128F" w:rsidRDefault="001732F8" w:rsidP="008473AA">
                              <w:pPr>
                                <w:pStyle w:val="Title"/>
                              </w:pPr>
                              <w:r>
                                <w:t>Data mentoring 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952500" y="1019175"/>
                            <a:ext cx="3557588" cy="867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B8446" w14:textId="77777777" w:rsidR="008473AA" w:rsidRPr="00737983" w:rsidRDefault="002D2C8D" w:rsidP="008473AA">
                              <w:pPr>
                                <w:pStyle w:val="Header"/>
                              </w:pPr>
                              <w:sdt>
                                <w:sdtPr>
                                  <w:alias w:val="A successful competitive science fair project takes planning and organization. Complete this page as soon as you learn of the assignment, post it in a prominent place, and use it as a guide for pacing and contents.:"/>
                                  <w:tag w:val="A successful competitive science fair project takes planning and organization. Complete this page as soon as you learn of the assignment, post it in a prominent place, and use it as a guide for pacing and contents.:"/>
                                  <w:id w:val="2005771347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8473AA" w:rsidRPr="0074128F">
                                    <w:t>A successful competitive science fair project takes planning and organization. Complete this page as soon as you learn of the assignment, post it in a prominent place, and use it as a guide for pacing and contents.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67640" y="502920"/>
                            <a:ext cx="706120" cy="706120"/>
                            <a:chOff x="0" y="0"/>
                            <a:chExt cx="735289" cy="734825"/>
                          </a:xfrm>
                        </wpg:grpSpPr>
                        <wps:wsp>
                          <wps:cNvPr id="12" name="Oval 12" descr="circle"/>
                          <wps:cNvSpPr/>
                          <wps:spPr>
                            <a:xfrm rot="10800000">
                              <a:off x="0" y="0"/>
                              <a:ext cx="735289" cy="734825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 w="63500"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Graphic 35" descr="science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13" y="119269"/>
                              <a:ext cx="548005" cy="4883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873B1B" id="Group 2" o:spid="_x0000_s1026" alt="decorative element" style="width:411.75pt;height:177.75pt;mso-position-horizontal-relative:char;mso-position-vertical-relative:line" coordsize="52292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">
                <v:group id="Group 34" o:spid="_x0000_s1027" style="position:absolute;width:52292;height:22574" coordsize="52292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32" o:spid="_x0000_s1028" type="#_x0000_t15" style="position:absolute;left:8001;top:142;width:44291;height:22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" adj="16130" fillcolor="white [3212]" stroked="f" strokeweight="2pt"/>
                  <v:shape id="Pentagon 33" o:spid="_x0000_s1029" type="#_x0000_t15" style="position:absolute;width:50292;height:22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" adj="16783" fillcolor="#4bacc6 [3208]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left:8382;top:3505;width:35432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Si1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" filled="f" stroked="f" strokeweight=".5pt">
                  <v:textbox>
                    <w:txbxContent>
                      <w:p w14:paraId="696837F1" w14:textId="387DE125" w:rsidR="008473AA" w:rsidRPr="0074128F" w:rsidRDefault="001732F8" w:rsidP="008473AA">
                        <w:pPr>
                          <w:pStyle w:val="Title"/>
                        </w:pPr>
                        <w:r>
                          <w:t>Data mentoring track</w:t>
                        </w:r>
                      </w:p>
                    </w:txbxContent>
                  </v:textbox>
                </v:shape>
                <v:shape id="Text Box 23" o:spid="_x0000_s1031" type="#_x0000_t202" style="position:absolute;left:9525;top:10191;width:35575;height:8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17B8446" w14:textId="77777777" w:rsidR="008473AA" w:rsidRPr="00737983" w:rsidRDefault="002D2C8D" w:rsidP="008473AA">
                        <w:pPr>
                          <w:pStyle w:val="Header"/>
                        </w:pPr>
                        <w:sdt>
                          <w:sdtPr>
                            <w:alias w:val="A successful competitive science fair project takes planning and organization. Complete this page as soon as you learn of the assignment, post it in a prominent place, and use it as a guide for pacing and contents.:"/>
                            <w:tag w:val="A successful competitive science fair project takes planning and organization. Complete this page as soon as you learn of the assignment, post it in a prominent place, and use it as a guide for pacing and contents.:"/>
                            <w:id w:val="2005771347"/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8473AA" w:rsidRPr="0074128F">
                              <w:t>A successful competitive science fair project takes planning and organization. Complete this page as soon as you learn of the assignment, post it in a prominent place, and use it as a guide for pacing and contents.</w:t>
                            </w:r>
                          </w:sdtContent>
                        </w:sdt>
                      </w:p>
                    </w:txbxContent>
                  </v:textbox>
                </v:shape>
                <v:group id="Group 3" o:spid="_x0000_s1032" style="position:absolute;left:1676;top:5029;width:7061;height:7061" coordsize="7352,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2" o:spid="_x0000_s1033" alt="circle" style="position:absolute;width:7352;height:73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" fillcolor="#4bacc6 [3208]" strokecolor="white [3201]" strokeweight="5pt">
                    <v:shadow on="t" color="black" opacity="24903f" origin=",.5" offset="0,.55556mm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5" o:spid="_x0000_s1034" type="#_x0000_t75" alt="science icon" style="position:absolute;left:795;top:1192;width:5480;height: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">
                    <v:imagedata r:id="rId8" o:title="science icon"/>
                  </v:shape>
                </v:group>
                <w10:anchorlock/>
              </v:group>
            </w:pict>
          </mc:Fallback>
        </mc:AlternateContent>
      </w:r>
      <w:r w:rsidRPr="00737983">
        <w:t xml:space="preserve"> </w:t>
      </w:r>
    </w:p>
    <w:p w14:paraId="1144DE5B" w14:textId="77777777" w:rsidR="008473AA" w:rsidRPr="00737983" w:rsidRDefault="002D2C8D" w:rsidP="008473AA">
      <w:pPr>
        <w:pStyle w:val="Heading1"/>
      </w:pPr>
      <w:sdt>
        <w:sdtPr>
          <w:alias w:val="Three Components of a Competitive Science Fair Project:"/>
          <w:tag w:val="Three Components of a Competitive Science Fair Project:"/>
          <w:id w:val="-925880275"/>
          <w:placeholder>
            <w:docPart w:val="22F78673A00047D0AA39D9CFE3DB7130"/>
          </w:placeholder>
          <w:temporary/>
          <w:showingPlcHdr/>
          <w15:appearance w15:val="hidden"/>
        </w:sdtPr>
        <w:sdtEndPr/>
        <w:sdtContent>
          <w:r w:rsidR="008473AA" w:rsidRPr="00737983">
            <w:t>Three Components of a Competitive Science Fair Project:</w:t>
          </w:r>
        </w:sdtContent>
      </w:sdt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840"/>
        <w:gridCol w:w="2309"/>
        <w:gridCol w:w="1081"/>
        <w:gridCol w:w="2251"/>
        <w:gridCol w:w="719"/>
        <w:gridCol w:w="2521"/>
        <w:gridCol w:w="629"/>
        <w:gridCol w:w="1170"/>
      </w:tblGrid>
      <w:tr w:rsidR="008473AA" w:rsidRPr="00737983" w14:paraId="7ACBDE82" w14:textId="77777777" w:rsidTr="001F2C90">
        <w:tc>
          <w:tcPr>
            <w:tcW w:w="365" w:type="pct"/>
            <w:vAlign w:val="center"/>
          </w:tcPr>
          <w:p w14:paraId="1A130CDF" w14:textId="77777777" w:rsidR="008473AA" w:rsidRPr="00737983" w:rsidRDefault="008473AA" w:rsidP="001F2C90"/>
        </w:tc>
        <w:tc>
          <w:tcPr>
            <w:tcW w:w="1002" w:type="pct"/>
            <w:vAlign w:val="center"/>
          </w:tcPr>
          <w:p w14:paraId="67E1893F" w14:textId="77777777" w:rsidR="008473AA" w:rsidRPr="00737983" w:rsidRDefault="002D2C8D" w:rsidP="001F2C90">
            <w:pPr>
              <w:pStyle w:val="Normal-Center"/>
            </w:pPr>
            <w:sdt>
              <w:sdtPr>
                <w:alias w:val="Science Journal:"/>
                <w:tag w:val="Science Journal:"/>
                <w:id w:val="-378860279"/>
                <w:placeholder>
                  <w:docPart w:val="80656B4AE8F242D185507D1899DB1C31"/>
                </w:placeholder>
                <w:temporary/>
                <w:showingPlcHdr/>
                <w15:appearance w15:val="hidden"/>
              </w:sdtPr>
              <w:sdtEndPr/>
              <w:sdtContent>
                <w:r w:rsidR="008473AA" w:rsidRPr="00737983">
                  <w:t>Science Journal</w:t>
                </w:r>
              </w:sdtContent>
            </w:sdt>
          </w:p>
        </w:tc>
        <w:tc>
          <w:tcPr>
            <w:tcW w:w="469" w:type="pct"/>
            <w:vAlign w:val="center"/>
          </w:tcPr>
          <w:p w14:paraId="525B259B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45A2286A" wp14:editId="78F556DA">
                  <wp:extent cx="312420" cy="312420"/>
                  <wp:effectExtent l="0" t="0" r="0" b="0"/>
                  <wp:docPr id="4" name="Graphic 4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sedBoo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7" w:type="pct"/>
            <w:vAlign w:val="center"/>
          </w:tcPr>
          <w:p w14:paraId="0DBE7E7B" w14:textId="77777777" w:rsidR="008473AA" w:rsidRPr="00737983" w:rsidRDefault="002D2C8D" w:rsidP="001F2C90">
            <w:pPr>
              <w:pStyle w:val="Normal-Center"/>
            </w:pPr>
            <w:sdt>
              <w:sdtPr>
                <w:alias w:val="Research Report:"/>
                <w:tag w:val="Research Report:"/>
                <w:id w:val="-497423166"/>
                <w:placeholder>
                  <w:docPart w:val="5F4281DF298842D089C20F2FB6CE08DE"/>
                </w:placeholder>
                <w:temporary/>
                <w:showingPlcHdr/>
                <w15:appearance w15:val="hidden"/>
              </w:sdtPr>
              <w:sdtEndPr/>
              <w:sdtContent>
                <w:r w:rsidR="008473AA" w:rsidRPr="00737983">
                  <w:t>Research Report</w:t>
                </w:r>
              </w:sdtContent>
            </w:sdt>
          </w:p>
        </w:tc>
        <w:tc>
          <w:tcPr>
            <w:tcW w:w="312" w:type="pct"/>
            <w:vAlign w:val="center"/>
          </w:tcPr>
          <w:p w14:paraId="6006FFFC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7711DC0F" wp14:editId="033416D3">
                  <wp:extent cx="297180" cy="297180"/>
                  <wp:effectExtent l="0" t="0" r="7620" b="7620"/>
                  <wp:docPr id="5" name="Graphic 5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ncil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pct"/>
            <w:vAlign w:val="center"/>
          </w:tcPr>
          <w:p w14:paraId="07975572" w14:textId="77777777" w:rsidR="008473AA" w:rsidRPr="00737983" w:rsidRDefault="002D2C8D" w:rsidP="001F2C90">
            <w:pPr>
              <w:pStyle w:val="Normal-Center"/>
            </w:pPr>
            <w:sdt>
              <w:sdtPr>
                <w:alias w:val="Presentation Board:"/>
                <w:tag w:val="Presentation Board:"/>
                <w:id w:val="-605424425"/>
                <w:placeholder>
                  <w:docPart w:val="183B4506AEDC47EB9EBC99BF8C73B210"/>
                </w:placeholder>
                <w:temporary/>
                <w:showingPlcHdr/>
                <w15:appearance w15:val="hidden"/>
              </w:sdtPr>
              <w:sdtEndPr/>
              <w:sdtContent>
                <w:r w:rsidR="008473AA" w:rsidRPr="00737983">
                  <w:t>Presentation Board</w:t>
                </w:r>
              </w:sdtContent>
            </w:sdt>
          </w:p>
        </w:tc>
        <w:tc>
          <w:tcPr>
            <w:tcW w:w="273" w:type="pct"/>
            <w:vAlign w:val="center"/>
          </w:tcPr>
          <w:p w14:paraId="53B5A34C" w14:textId="77777777" w:rsidR="008473AA" w:rsidRPr="00737983" w:rsidRDefault="008473AA" w:rsidP="001F2C90">
            <w:r w:rsidRPr="00737983">
              <w:rPr>
                <w:noProof/>
              </w:rPr>
              <w:drawing>
                <wp:inline distT="0" distB="0" distL="0" distR="0" wp14:anchorId="005C5B5F" wp14:editId="722A0043">
                  <wp:extent cx="327660" cy="327660"/>
                  <wp:effectExtent l="0" t="0" r="0" b="0"/>
                  <wp:docPr id="6" name="Graphic 6" descr="Sciss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issor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" w:type="pct"/>
            <w:vAlign w:val="center"/>
          </w:tcPr>
          <w:p w14:paraId="7A466CE1" w14:textId="77777777" w:rsidR="008473AA" w:rsidRPr="00737983" w:rsidRDefault="008473AA" w:rsidP="001F2C90"/>
        </w:tc>
      </w:tr>
    </w:tbl>
    <w:p w14:paraId="7A241B48" w14:textId="77777777" w:rsidR="008473AA" w:rsidRPr="00737983" w:rsidRDefault="002D2C8D" w:rsidP="008473AA">
      <w:pPr>
        <w:pStyle w:val="Normal-CenterWithSpace"/>
      </w:pPr>
      <w:sdt>
        <w:sdtPr>
          <w:rPr>
            <w:rStyle w:val="Strong"/>
          </w:rPr>
          <w:alias w:val="Due Date (all components):"/>
          <w:tag w:val="Due Date (all components):"/>
          <w:id w:val="-1089461862"/>
          <w:placeholder>
            <w:docPart w:val="EDBD48ECAB3B4DE1AF3C3ED0D9C06F78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8473AA" w:rsidRPr="00737983">
            <w:rPr>
              <w:rStyle w:val="Strong"/>
            </w:rPr>
            <w:t>Due Date (all components):</w:t>
          </w:r>
        </w:sdtContent>
      </w:sdt>
      <w:r w:rsidR="008473AA" w:rsidRPr="00737983">
        <w:t xml:space="preserve"> </w:t>
      </w:r>
      <w:sdt>
        <w:sdtPr>
          <w:alias w:val="&lt;enter due date here&gt;:"/>
          <w:tag w:val="&lt;enter due date here&gt;:"/>
          <w:id w:val="669844057"/>
          <w:placeholder>
            <w:docPart w:val="C76B5A311E294CF2906D2227A217F852"/>
          </w:placeholder>
          <w:temporary/>
          <w:showingPlcHdr/>
          <w15:appearance w15:val="hidden"/>
        </w:sdtPr>
        <w:sdtEndPr/>
        <w:sdtContent>
          <w:r w:rsidR="008473AA" w:rsidRPr="00737983">
            <w:t>&lt;enter due date here&gt;</w:t>
          </w:r>
        </w:sdtContent>
      </w:sdt>
    </w:p>
    <w:p w14:paraId="56379550" w14:textId="77777777" w:rsidR="008473AA" w:rsidRDefault="008473AA" w:rsidP="008473AA">
      <w:pPr>
        <w:pStyle w:val="NoSpacing"/>
      </w:pPr>
      <w:r w:rsidRPr="00737983">
        <w:rPr>
          <w:noProof/>
        </w:rPr>
        <w:drawing>
          <wp:inline distT="0" distB="0" distL="0" distR="0" wp14:anchorId="5058F661" wp14:editId="79F9096B">
            <wp:extent cx="7289165" cy="715617"/>
            <wp:effectExtent l="0" t="0" r="45085" b="27940"/>
            <wp:docPr id="7" name="Diagram 7" descr="decorative elemen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ScienceFairTable"/>
        <w:tblW w:w="5000" w:type="pct"/>
        <w:tblLook w:val="04A0" w:firstRow="1" w:lastRow="0" w:firstColumn="1" w:lastColumn="0" w:noHBand="0" w:noVBand="1"/>
        <w:tblDescription w:val="Science Fair table"/>
      </w:tblPr>
      <w:tblGrid>
        <w:gridCol w:w="448"/>
        <w:gridCol w:w="1440"/>
        <w:gridCol w:w="9622"/>
      </w:tblGrid>
      <w:tr w:rsidR="008473AA" w14:paraId="794B6915" w14:textId="77777777" w:rsidTr="001F2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D67F727" w14:textId="77777777" w:rsidR="008473AA" w:rsidRPr="00795852" w:rsidRDefault="008473AA" w:rsidP="001F2C90">
            <w:pPr>
              <w:rPr>
                <w:sz w:val="18"/>
                <w:szCs w:val="18"/>
              </w:rPr>
            </w:pPr>
          </w:p>
        </w:tc>
        <w:sdt>
          <w:sdtPr>
            <w:alias w:val="Complete by:"/>
            <w:tag w:val="Complete by:"/>
            <w:id w:val="2114700509"/>
            <w:placeholder>
              <w:docPart w:val="B5B668DAF02B413C98913AAA64DF69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08816BE3" w14:textId="77777777" w:rsidR="008473AA" w:rsidRDefault="008473AA" w:rsidP="001F2C9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Complete by</w:t>
                </w:r>
              </w:p>
            </w:tc>
          </w:sdtContent>
        </w:sdt>
        <w:sdt>
          <w:sdtPr>
            <w:rPr>
              <w:rStyle w:val="SubtleEmphasis"/>
            </w:rPr>
            <w:alias w:val="Each BOLD word represents a page in your Research Report and Board.:"/>
            <w:tag w:val="Each BOLD word represents a page in your Research Report and Board.:"/>
            <w:id w:val="1321547797"/>
            <w:placeholder>
              <w:docPart w:val="CEA882855FB945C38C0099441153D9F8"/>
            </w:placeholder>
            <w:temporary/>
            <w:showingPlcHdr/>
            <w15:appearance w15:val="hidden"/>
          </w:sdtPr>
          <w:sdtEndPr>
            <w:rPr>
              <w:rStyle w:val="DefaultParagraphFont"/>
              <w:i w:val="0"/>
              <w:iCs w:val="0"/>
            </w:rPr>
          </w:sdtEndPr>
          <w:sdtContent>
            <w:tc>
              <w:tcPr>
                <w:tcW w:w="9630" w:type="dxa"/>
              </w:tcPr>
              <w:p w14:paraId="68149956" w14:textId="77777777" w:rsidR="008473AA" w:rsidRDefault="008473AA" w:rsidP="001F2C9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B37ED">
                  <w:rPr>
                    <w:rStyle w:val="SubtleEmphasis"/>
                  </w:rPr>
                  <w:t>Each BOLD word represents a page in your Research Report and Board.</w:t>
                </w:r>
              </w:p>
            </w:tc>
          </w:sdtContent>
        </w:sdt>
      </w:tr>
      <w:tr w:rsidR="008473AA" w14:paraId="1B217504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D0B3999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6 wks before Due Date&gt;:"/>
            <w:tag w:val="&lt;insert date 6 wks before Due Date&gt;:"/>
            <w:id w:val="-934130201"/>
            <w:placeholder>
              <w:docPart w:val="423645D2688547DD9B9F18A5FA6BF83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12AD7CE0" w14:textId="77777777" w:rsidR="008473AA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6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Prepare a Science Journal in which you will keep notes about all thoughts, actions, and data for the entirety of your project.:"/>
            <w:tag w:val="Prepare a Science Journal in which you will keep notes about all thoughts, actions, and data for the entirety of your project.:"/>
            <w:id w:val="-597791493"/>
            <w:placeholder>
              <w:docPart w:val="DEF9B0BC7B3F4283AFE2D14BD415CC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249C4C22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43DF9">
                  <w:rPr>
                    <w:rFonts w:asciiTheme="majorHAnsi" w:hAnsiTheme="majorHAnsi" w:cs="Tahoma"/>
                    <w:szCs w:val="18"/>
                  </w:rPr>
                  <w:t>Prepare a Science Journal in which you will keep notes about all thoughts, actions, and data for the entirety of your project.</w:t>
                </w:r>
              </w:p>
            </w:tc>
          </w:sdtContent>
        </w:sdt>
      </w:tr>
      <w:tr w:rsidR="008473AA" w14:paraId="0A774F98" w14:textId="77777777" w:rsidTr="001F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D92EAEC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7 wks before Due Date&gt;:"/>
            <w:tag w:val="&lt;insert date 7 wks before Due Date&gt;:"/>
            <w:id w:val="1007878497"/>
            <w:placeholder>
              <w:docPart w:val="C26A2DA984C5406092B5E6F43471C9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384B6316" w14:textId="77777777" w:rsidR="008473AA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7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Brainstorm topic or subject in which you are interested (life science, earth science?) Is there a question or problem that interests you? Research via Bing, classmates, adults, library.:"/>
            <w:tag w:val="Brainstorm topic or subject in which you are interested (life science, earth science?) Is there a question or problem that interests you? Research via Bing, classmates, adults, library.:"/>
            <w:id w:val="627908300"/>
            <w:placeholder>
              <w:docPart w:val="D21F90AB66A44C3A93018078F11A37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3F250681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43DF9">
                  <w:rPr>
                    <w:rFonts w:asciiTheme="majorHAnsi" w:hAnsiTheme="majorHAnsi" w:cs="Tahoma"/>
                    <w:szCs w:val="18"/>
                  </w:rPr>
                  <w:t>Brainstorm topic or subject in which you are interested (life science, earth science?) Is there a question or problem that interests you? Research via Bing, classmates, adults, library.</w:t>
                </w:r>
              </w:p>
            </w:tc>
          </w:sdtContent>
        </w:sdt>
      </w:tr>
      <w:tr w:rsidR="008473AA" w14:paraId="7AA03026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E352DB2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7 wks before Due Date&gt;:"/>
            <w:tag w:val="&lt;insert date 7 wks before Due Date&gt;:"/>
            <w:id w:val="-775247781"/>
            <w:placeholder>
              <w:docPart w:val="D6A1EC0F9FC24FF986EA0C89A71D3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7926D755" w14:textId="77777777" w:rsidR="008473AA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7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Determine the PROBLEM you wish to solve. What is the purpose of your experiment? Have the PROBLEM approved by your teacher.:"/>
            <w:tag w:val="Determine the PROBLEM you wish to solve. What is the purpose of your experiment? Have the PROBLEM approved by your teacher.:"/>
            <w:id w:val="600374962"/>
            <w:placeholder>
              <w:docPart w:val="FE9BCDE49AA14F5CB1B8D39705918E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621FD7A1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43DF9">
                  <w:rPr>
                    <w:rFonts w:asciiTheme="majorHAnsi" w:hAnsiTheme="majorHAnsi" w:cs="Tahoma"/>
                    <w:szCs w:val="18"/>
                  </w:rPr>
                  <w:t xml:space="preserve">Determine the </w:t>
                </w:r>
                <w:r w:rsidRPr="00CB37ED">
                  <w:rPr>
                    <w:rStyle w:val="Strong"/>
                  </w:rPr>
                  <w:t>PROBLEM</w:t>
                </w:r>
                <w:r w:rsidRPr="00C43DF9">
                  <w:rPr>
                    <w:rFonts w:asciiTheme="majorHAnsi" w:hAnsiTheme="majorHAnsi" w:cs="Tahoma"/>
                    <w:szCs w:val="18"/>
                  </w:rPr>
                  <w:t xml:space="preserve"> you wish to solve. What is the purpose of your experiment? Have the </w:t>
                </w:r>
                <w:r w:rsidRPr="00CB37ED">
                  <w:rPr>
                    <w:rStyle w:val="Strong"/>
                  </w:rPr>
                  <w:t>PROBLEM</w:t>
                </w:r>
                <w:r w:rsidRPr="00C43DF9">
                  <w:rPr>
                    <w:rFonts w:asciiTheme="majorHAnsi" w:hAnsiTheme="majorHAnsi" w:cs="Tahoma"/>
                    <w:szCs w:val="18"/>
                  </w:rPr>
                  <w:t xml:space="preserve"> approved by your teacher.</w:t>
                </w:r>
              </w:p>
            </w:tc>
          </w:sdtContent>
        </w:sdt>
      </w:tr>
      <w:tr w:rsidR="008473AA" w14:paraId="1F0A9240" w14:textId="77777777" w:rsidTr="001F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E641AE3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6 wks before Due Date&gt;:"/>
            <w:tag w:val="&lt;insert date 6 wks before Due Date&gt;:"/>
            <w:id w:val="1378750292"/>
            <w:placeholder>
              <w:docPart w:val="D753920873F64611AE05B16F3C306D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116864B0" w14:textId="77777777" w:rsidR="008473AA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6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Compose a HYPOTHESIS that clarifies what you think will happen when you conduct your experiment. This is your “If I ___, then___ will happen because ___” statement.:"/>
            <w:tag w:val="Compose a HYPOTHESIS that clarifies what you think will happen when you conduct your experiment. This is your “If I ___, then___ will happen because ___” statement.:"/>
            <w:id w:val="1106378633"/>
            <w:placeholder>
              <w:docPart w:val="4A59D72F287A4D8599F2D14AE8774E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6CEB6EE7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B37ED">
                  <w:t xml:space="preserve">Compose a </w:t>
                </w:r>
                <w:r w:rsidRPr="00CB37ED">
                  <w:rPr>
                    <w:rStyle w:val="Strong"/>
                  </w:rPr>
                  <w:t>HYPOTHESIS</w:t>
                </w:r>
                <w:r w:rsidRPr="00CB37ED">
                  <w:t xml:space="preserve"> that clarifies what you think will happen when you conduct your experiment. This is your “If I ___, then___ will happen because ___” statement.</w:t>
                </w:r>
              </w:p>
            </w:tc>
          </w:sdtContent>
        </w:sdt>
      </w:tr>
      <w:tr w:rsidR="008473AA" w14:paraId="15D90CEE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3995E50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5 wks before Due Date&gt;:"/>
            <w:tag w:val="&lt;insert date 5 wks before Due Date&gt;:"/>
            <w:id w:val="-1486386573"/>
            <w:placeholder>
              <w:docPart w:val="38DAC0D2C0C64002B237B8E0961E1B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5DC424B0" w14:textId="77777777" w:rsidR="008473AA" w:rsidRPr="00737983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5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Design your experiment in detail. Generate a MATERIALS LIST. :"/>
            <w:tag w:val="Design your experiment in detail. Generate a MATERIALS LIST. :"/>
            <w:id w:val="-1300453254"/>
            <w:placeholder>
              <w:docPart w:val="50BA67F330C544FE94A6CFE952D7EE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48C05711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B37ED">
                  <w:t xml:space="preserve">Design your experiment in detail. Generate a </w:t>
                </w:r>
                <w:r w:rsidRPr="00CB37ED">
                  <w:rPr>
                    <w:rStyle w:val="Strong"/>
                  </w:rPr>
                  <w:t>MATERIALS LIST</w:t>
                </w:r>
                <w:r w:rsidRPr="00CB37ED">
                  <w:t>.</w:t>
                </w:r>
              </w:p>
            </w:tc>
          </w:sdtContent>
        </w:sdt>
      </w:tr>
      <w:tr w:rsidR="008473AA" w14:paraId="664C82A2" w14:textId="77777777" w:rsidTr="001F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2D1D390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5 wks before Due Date&gt;:"/>
            <w:tag w:val="&lt;insert date 5 wks before Due Date&gt;:"/>
            <w:id w:val="1096908910"/>
            <w:placeholder>
              <w:docPart w:val="3DFEE15E9CF6491D862AEDCDC616A19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06AE11A2" w14:textId="77777777" w:rsidR="008473AA" w:rsidRPr="00737983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5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Conduct your experiment. Write and check step-by-step directions. These will be your PROCEDURES. (Adjust timing here if project is more time-consuming).:"/>
            <w:tag w:val="Conduct your experiment. Write and check step-by-step directions. These will be your PROCEDURES. (Adjust timing here if project is more time-consuming).:"/>
            <w:id w:val="2007246005"/>
            <w:placeholder>
              <w:docPart w:val="D1466C5270564AAB845A2FB87763EC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5EE730EB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B37ED">
                  <w:t xml:space="preserve">Conduct your experiment. Write and check step-by-step directions. These will be your </w:t>
                </w:r>
                <w:r w:rsidRPr="00CB37ED">
                  <w:rPr>
                    <w:rStyle w:val="Strong"/>
                  </w:rPr>
                  <w:t>PROCEDURES</w:t>
                </w:r>
                <w:r w:rsidRPr="00CB37ED">
                  <w:t>. (Adjust timing here if project is more time-consuming).</w:t>
                </w:r>
              </w:p>
            </w:tc>
          </w:sdtContent>
        </w:sdt>
      </w:tr>
      <w:tr w:rsidR="008473AA" w14:paraId="3C7681CC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03C63D6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5 wks before Due Date&gt;:"/>
            <w:tag w:val="&lt;insert date 5 wks before Due Date&gt;:"/>
            <w:id w:val="-389506576"/>
            <w:placeholder>
              <w:docPart w:val="4C4B66BDBE994F0D8FB6C192505ECC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47CEBA32" w14:textId="77777777" w:rsidR="008473AA" w:rsidRPr="00737983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5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As you are conducting your experiment, take note of all possible quantitative data in your Science Journal (measuring, timing, weighing). This data will prove or disprove your hypothesis.:"/>
            <w:tag w:val="As you are conducting your experiment, take note of all possible quantitative data in your Science Journal (measuring, timing, weighing). This data will prove or disprove your hypothesis.:"/>
            <w:id w:val="107475093"/>
            <w:placeholder>
              <w:docPart w:val="829088340D7747D880A1D3E56A0B44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60C9E581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43DF9">
                  <w:rPr>
                    <w:rFonts w:asciiTheme="majorHAnsi" w:hAnsiTheme="majorHAnsi" w:cs="Tahoma"/>
                    <w:szCs w:val="18"/>
                  </w:rPr>
                  <w:t>As you are conducting your experiment, take note of all possible quantitative data in your Science Journal (measuring, timing, weighing). This data will prove or disprove your hypothesis.</w:t>
                </w:r>
              </w:p>
            </w:tc>
          </w:sdtContent>
        </w:sdt>
      </w:tr>
      <w:tr w:rsidR="008473AA" w14:paraId="15D8A58C" w14:textId="77777777" w:rsidTr="001F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95E3339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4 wks before Due Date&gt;:"/>
            <w:tag w:val="&lt;insert date 4 wks before Due Date&gt;:"/>
            <w:id w:val="-154306920"/>
            <w:placeholder>
              <w:docPart w:val="8D4973C0419D4E80ACCDB618E8C2953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1DDFC975" w14:textId="77777777" w:rsidR="008473AA" w:rsidRPr="00737983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4</w:t>
                </w:r>
                <w:r w:rsidRPr="00737983">
                  <w:t xml:space="preserve"> wks before Due Date&gt;</w:t>
                </w:r>
              </w:p>
            </w:tc>
          </w:sdtContent>
        </w:sdt>
        <w:tc>
          <w:tcPr>
            <w:tcW w:w="9630" w:type="dxa"/>
          </w:tcPr>
          <w:sdt>
            <w:sdtPr>
              <w:alias w:val="Once your experiment is complete, organize your data and choose a graphic that will best illustrate the change that took place. These are your RESULTS.:"/>
              <w:tag w:val="Once your experiment is complete, organize your data and choose a graphic that will best illustrate the change that took place. These are your RESULTS.:"/>
              <w:id w:val="-305090834"/>
              <w:placeholder>
                <w:docPart w:val="DFBB4FF3CA9E499686C9FC6A48B45475"/>
              </w:placeholder>
              <w:temporary/>
              <w:showingPlcHdr/>
              <w15:appearance w15:val="hidden"/>
            </w:sdtPr>
            <w:sdtEndPr/>
            <w:sdtContent>
              <w:p w14:paraId="2D404660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B37ED">
                  <w:t xml:space="preserve">Once your experiment is complete, organize your data and choose a graphic that will best illustrate the change that took place. These are your </w:t>
                </w:r>
                <w:r w:rsidRPr="00CB37ED">
                  <w:rPr>
                    <w:rStyle w:val="Strong"/>
                  </w:rPr>
                  <w:t>RESULTS</w:t>
                </w:r>
                <w:r w:rsidRPr="00CB37ED">
                  <w:t>.</w:t>
                </w:r>
              </w:p>
            </w:sdtContent>
          </w:sdt>
        </w:tc>
      </w:tr>
      <w:tr w:rsidR="008473AA" w14:paraId="33ED42A4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353A914" w14:textId="77777777" w:rsidR="008473AA" w:rsidRPr="00737983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3 wks before Due Date&gt;:"/>
            <w:tag w:val="&lt;insert date 3 wks before Due Date&gt;:"/>
            <w:id w:val="14049441"/>
            <w:placeholder>
              <w:docPart w:val="F75B6E8065EF4FC0A224B6EB3DA93F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2B8A271A" w14:textId="77777777" w:rsidR="008473AA" w:rsidRPr="00737983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>&lt;insert date 3 wks before Due Date&gt;</w:t>
                </w:r>
              </w:p>
            </w:tc>
          </w:sdtContent>
        </w:sdt>
        <w:sdt>
          <w:sdtPr>
            <w:alias w:val="Analyze your results, then compose a clear DATA ANALYSIS.:"/>
            <w:tag w:val="Analyze your results, then compose a clear DATA ANALYSIS.:"/>
            <w:id w:val="-637495896"/>
            <w:placeholder>
              <w:docPart w:val="01275F5B56304ED8867FDA33F27B51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6E0AEB2E" w14:textId="77777777" w:rsidR="008473AA" w:rsidRPr="00CB37ED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B37ED">
                  <w:t xml:space="preserve">Analyze your results, then compose a clear </w:t>
                </w:r>
                <w:r w:rsidRPr="00CB37ED">
                  <w:rPr>
                    <w:rStyle w:val="Strong"/>
                  </w:rPr>
                  <w:t>DATA ANALYSIS</w:t>
                </w:r>
                <w:r w:rsidRPr="00CB37ED">
                  <w:t>.</w:t>
                </w:r>
              </w:p>
            </w:tc>
          </w:sdtContent>
        </w:sdt>
      </w:tr>
      <w:tr w:rsidR="008473AA" w14:paraId="738639DE" w14:textId="77777777" w:rsidTr="001F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0225C08" w14:textId="77777777" w:rsidR="008473AA" w:rsidRPr="00737983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3 wks before Due Date&gt;:"/>
            <w:tag w:val="&lt;insert date 3 wks before Due Date&gt;:"/>
            <w:id w:val="731737544"/>
            <w:placeholder>
              <w:docPart w:val="F199BF2FB5774E629D0A84A8B1CEE4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31315934" w14:textId="77777777" w:rsidR="008473AA" w:rsidRPr="00737983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>&lt;insert date 3 wks before Due Date&gt;</w:t>
                </w:r>
              </w:p>
            </w:tc>
          </w:sdtContent>
        </w:sdt>
        <w:sdt>
          <w:sdtPr>
            <w:alias w:val="Write your CONCLUSION, which is your interpretation of the data (why did the results occur?):"/>
            <w:tag w:val="Write your CONCLUSION, which is your interpretation of the data (why did the results occur?):"/>
            <w:id w:val="921219326"/>
            <w:placeholder>
              <w:docPart w:val="BCCB1035ADE241C3A1E523778BC789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4D37DF81" w14:textId="77777777" w:rsidR="008473AA" w:rsidRPr="00CB37ED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B37ED">
                  <w:t xml:space="preserve">Write your </w:t>
                </w:r>
                <w:r w:rsidRPr="00CB37ED">
                  <w:rPr>
                    <w:rStyle w:val="Strong"/>
                  </w:rPr>
                  <w:t>CONCLUSION</w:t>
                </w:r>
                <w:r w:rsidRPr="00CB37ED">
                  <w:t>, which is your interpretation of the data (why did the results occur?)</w:t>
                </w:r>
              </w:p>
            </w:tc>
          </w:sdtContent>
        </w:sdt>
      </w:tr>
    </w:tbl>
    <w:p w14:paraId="7F66E9F6" w14:textId="77777777" w:rsidR="008473AA" w:rsidRDefault="008473AA" w:rsidP="008473AA">
      <w:pPr>
        <w:pStyle w:val="NoSpacing"/>
      </w:pPr>
      <w:r>
        <w:lastRenderedPageBreak/>
        <w:br w:type="page"/>
      </w:r>
    </w:p>
    <w:p w14:paraId="2A2A8D5C" w14:textId="77777777" w:rsidR="008473AA" w:rsidRDefault="008473AA" w:rsidP="008473AA">
      <w:pPr>
        <w:pStyle w:val="NoSpacing"/>
      </w:pPr>
      <w:r w:rsidRPr="00737983">
        <w:rPr>
          <w:noProof/>
        </w:rPr>
        <w:lastRenderedPageBreak/>
        <w:drawing>
          <wp:inline distT="0" distB="0" distL="0" distR="0" wp14:anchorId="55118C92" wp14:editId="1D4AA15F">
            <wp:extent cx="7292975" cy="626165"/>
            <wp:effectExtent l="0" t="0" r="41275" b="2540"/>
            <wp:docPr id="9" name="Diagram 9" descr="decorative elemen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tbl>
      <w:tblPr>
        <w:tblStyle w:val="ScienceFairTable"/>
        <w:tblW w:w="5000" w:type="pct"/>
        <w:tblLook w:val="04A0" w:firstRow="1" w:lastRow="0" w:firstColumn="1" w:lastColumn="0" w:noHBand="0" w:noVBand="1"/>
        <w:tblDescription w:val="Science Fair table"/>
      </w:tblPr>
      <w:tblGrid>
        <w:gridCol w:w="448"/>
        <w:gridCol w:w="1440"/>
        <w:gridCol w:w="9622"/>
      </w:tblGrid>
      <w:tr w:rsidR="008473AA" w14:paraId="30971B3C" w14:textId="77777777" w:rsidTr="001F2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D7DDA2A" w14:textId="77777777" w:rsidR="008473AA" w:rsidRPr="00795852" w:rsidRDefault="008473AA" w:rsidP="001F2C90">
            <w:pPr>
              <w:rPr>
                <w:b w:val="0"/>
                <w:sz w:val="18"/>
                <w:szCs w:val="18"/>
              </w:rPr>
            </w:pPr>
          </w:p>
        </w:tc>
        <w:sdt>
          <w:sdtPr>
            <w:alias w:val="Complete by:"/>
            <w:tag w:val="Complete by:"/>
            <w:id w:val="-1209635"/>
            <w:placeholder>
              <w:docPart w:val="1AF486EA7CFB4EF78B2BEDEC88175D0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20274BA3" w14:textId="77777777" w:rsidR="008473AA" w:rsidRDefault="008473AA" w:rsidP="001F2C9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Complete by</w:t>
                </w:r>
              </w:p>
            </w:tc>
          </w:sdtContent>
        </w:sdt>
        <w:tc>
          <w:tcPr>
            <w:tcW w:w="9630" w:type="dxa"/>
          </w:tcPr>
          <w:p w14:paraId="1E8D5F8B" w14:textId="77777777" w:rsidR="008473AA" w:rsidRDefault="008473AA" w:rsidP="001F2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73AA" w14:paraId="6305020E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FFC8811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3 wks before Due Date&gt;:"/>
            <w:tag w:val="&lt;insert date 3 wks before Due Date&gt;:"/>
            <w:id w:val="1578554299"/>
            <w:placeholder>
              <w:docPart w:val="82DD2FE93BCA4081B49098135E12A8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05FCC1A8" w14:textId="77777777" w:rsidR="008473AA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>&lt;insert date 3 wks before Due Date&gt;</w:t>
                </w:r>
              </w:p>
            </w:tc>
          </w:sdtContent>
        </w:sdt>
        <w:sdt>
          <w:sdtPr>
            <w:alias w:val="Write, compose, and design supporting pages for your report: TITLE PAGE, ABSTRACT, ACKNOWLEDGMENTS, TABLE OF CONTENTS, RESEARCH SUMMARY, GLOSSARY, and CITED SOURCES.:"/>
            <w:tag w:val="Write, compose, and design supporting pages for your report: TITLE PAGE, ABSTRACT, ACKNOWLEDGMENTS, TABLE OF CONTENTS, RESEARCH SUMMARY, GLOSSARY, and CITED SOURCES.:"/>
            <w:id w:val="-1570175039"/>
            <w:placeholder>
              <w:docPart w:val="04E437DBDC184977B246C82E67F35D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4C9DF677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>Write, compose, and design supporting pages for your report</w:t>
                </w:r>
                <w:r w:rsidRPr="00CB37ED">
                  <w:rPr>
                    <w:rStyle w:val="Strong"/>
                  </w:rPr>
                  <w:t>: TITLE PAGE, ABSTRACT, ACKNOWLEDGMENTS, TABLE OF CONTENTS, RESEARCH SUMMARY, GLOSSARY, and CITED SOURCES</w:t>
                </w:r>
                <w:r w:rsidRPr="00737983">
                  <w:t>.</w:t>
                </w:r>
              </w:p>
            </w:tc>
          </w:sdtContent>
        </w:sdt>
      </w:tr>
      <w:tr w:rsidR="008473AA" w14:paraId="0C9A8D27" w14:textId="77777777" w:rsidTr="001F2C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22CB039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2 wks before Due Date&gt;:"/>
            <w:tag w:val="&lt;insert date 2 wks before Due Date&gt;:"/>
            <w:id w:val="1183331929"/>
            <w:placeholder>
              <w:docPart w:val="5E1182E5748A4B7BB7D7FDA01990BD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17714C15" w14:textId="77777777" w:rsidR="008473AA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2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Type all pages of your report. You have been writing them all along. Pay close attention to parameters set by your teacher or science fair director.:"/>
            <w:tag w:val="Type all pages of your report. You have been writing them all along. Pay close attention to parameters set by your teacher or science fair director.:"/>
            <w:id w:val="1126811443"/>
            <w:placeholder>
              <w:docPart w:val="2386B041AF804E35AC8815E8512ECB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70807F24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>Type all pages of your report. You have been writing them all along. Pay close attention to parameters set by your teacher or science fair director.</w:t>
                </w:r>
              </w:p>
            </w:tc>
          </w:sdtContent>
        </w:sdt>
      </w:tr>
      <w:tr w:rsidR="008473AA" w14:paraId="33293877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025DB6D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2 wks before Due Date&gt;:"/>
            <w:tag w:val="&lt;insert date 2 wks before Due Date&gt;:"/>
            <w:id w:val="1756010294"/>
            <w:placeholder>
              <w:docPart w:val="DF59C67FCF114A6CA909D2AEB8AD5C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675F984C" w14:textId="77777777" w:rsidR="008473AA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2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Proofread and edit all typed pages and graphics. :"/>
            <w:tag w:val="Proofread and edit all typed pages and graphics. :"/>
            <w:id w:val="-1845538579"/>
            <w:placeholder>
              <w:docPart w:val="8101579456414B6886BA91109FA909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5962822F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>Proofread and edit all typed pages and graphics.</w:t>
                </w:r>
              </w:p>
            </w:tc>
          </w:sdtContent>
        </w:sdt>
      </w:tr>
      <w:tr w:rsidR="008473AA" w14:paraId="06D59291" w14:textId="77777777" w:rsidTr="001F2C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F67FC94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2 wks before Due Date&gt;:"/>
            <w:tag w:val="&lt;insert date 2 wks before Due Date&gt;:"/>
            <w:id w:val="-1985606483"/>
            <w:placeholder>
              <w:docPart w:val="F8E6E8110F914AC0BE73F595E8A068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6351A151" w14:textId="77777777" w:rsidR="008473AA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2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Print pages for your report. Assemble. Bind.:"/>
            <w:tag w:val="Print pages for your report. Assemble. Bind.:"/>
            <w:id w:val="-1196692304"/>
            <w:placeholder>
              <w:docPart w:val="FD0D35EC01004F618E940085243844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4DA67B50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>Print pages for your report. Assemble. Bind.</w:t>
                </w:r>
              </w:p>
            </w:tc>
          </w:sdtContent>
        </w:sdt>
      </w:tr>
      <w:tr w:rsidR="008473AA" w14:paraId="5614BEA6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A648ABC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10 wks before Due Date&gt;:"/>
            <w:tag w:val="&lt;insert date 10 wks before Due Date&gt;:"/>
            <w:id w:val="-2057001688"/>
            <w:placeholder>
              <w:docPart w:val="3D882BBCCFEA476D86588431428B00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0E2B21C5" w14:textId="77777777" w:rsidR="008473AA" w:rsidRPr="00737983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10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Print PROBLEM, HYPOTHESIS, MATERIALS LIST, PROCEDURE, DATA GRAPHICS, DATA ANALYSIS, and CONCLUSION in larger text size to fit presentation board.:"/>
            <w:tag w:val="Print PROBLEM, HYPOTHESIS, MATERIALS LIST, PROCEDURE, DATA GRAPHICS, DATA ANALYSIS, and CONCLUSION in larger text size to fit presentation board.:"/>
            <w:id w:val="-1017836785"/>
            <w:placeholder>
              <w:docPart w:val="582E5912C0EF490B833C11A75D87CB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27BB4362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Print </w:t>
                </w:r>
                <w:r w:rsidRPr="00CB37ED">
                  <w:rPr>
                    <w:rStyle w:val="Strong"/>
                  </w:rPr>
                  <w:t>PROBLEM, HYPOTHESIS, MATERIALS LIST, PROCEDURE, DATA GRAPHICS, DATA ANALYSIS, and CONCLUSION</w:t>
                </w:r>
                <w:r w:rsidRPr="00737983">
                  <w:t xml:space="preserve"> in larger text size to fit presentation board.</w:t>
                </w:r>
              </w:p>
            </w:tc>
          </w:sdtContent>
        </w:sdt>
      </w:tr>
      <w:tr w:rsidR="008473AA" w14:paraId="7EF75646" w14:textId="77777777" w:rsidTr="001F2C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4E2BB0C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7 wks before Due Date&gt;:"/>
            <w:tag w:val="&lt;insert date 7 wks before Due Date&gt;:"/>
            <w:id w:val="-806627571"/>
            <w:placeholder>
              <w:docPart w:val="98D00E1179E045C3ACBCB171DC9FCB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392EA5E8" w14:textId="77777777" w:rsidR="008473AA" w:rsidRPr="00737983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7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Assemble components onto Presentation Board according to parameters set by your teacher or science fair director. Add photographs and title. Be neat:"/>
            <w:tag w:val="Assemble components onto Presentation Board according to parameters set by your teacher or science fair director. Add photographs and title. Be neat:"/>
            <w:id w:val="450518725"/>
            <w:placeholder>
              <w:docPart w:val="6EF6922D66A1428FB390F134E3CFEEA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4D9F9A82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>Assemble components onto Presentation Board according to parameters set by your teacher or science fair director. Add photographs and title. Be neat</w:t>
                </w:r>
              </w:p>
            </w:tc>
          </w:sdtContent>
        </w:sdt>
      </w:tr>
      <w:tr w:rsidR="008473AA" w14:paraId="78413C3E" w14:textId="77777777" w:rsidTr="001F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1B5AE97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ate 5 wks before Due Date&gt;:"/>
            <w:tag w:val="&lt;insert date 5 wks before Due Date&gt;:"/>
            <w:id w:val="-1081444659"/>
            <w:placeholder>
              <w:docPart w:val="D1C842595EFE4D498831742C6EFCDA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61F7DE19" w14:textId="77777777" w:rsidR="008473AA" w:rsidRPr="00737983" w:rsidRDefault="008473AA" w:rsidP="001F2C90">
                <w:pPr>
                  <w:pStyle w:val="Normal-Small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 xml:space="preserve">&lt;insert date </w:t>
                </w:r>
                <w:r>
                  <w:t>5</w:t>
                </w:r>
                <w:r w:rsidRPr="00737983">
                  <w:t xml:space="preserve"> wks before Due Date&gt;</w:t>
                </w:r>
              </w:p>
            </w:tc>
          </w:sdtContent>
        </w:sdt>
        <w:sdt>
          <w:sdtPr>
            <w:alias w:val="Review Science Journal and check for completeness. :"/>
            <w:tag w:val="Review Science Journal and check for completeness. :"/>
            <w:id w:val="727422666"/>
            <w:placeholder>
              <w:docPart w:val="1E3A812EB3794120913186CA4ED361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30" w:type="dxa"/>
              </w:tcPr>
              <w:p w14:paraId="7D106009" w14:textId="77777777" w:rsidR="008473AA" w:rsidRDefault="008473AA" w:rsidP="001F2C9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737983">
                  <w:t>Review Science Journal and check for completeness.</w:t>
                </w:r>
              </w:p>
            </w:tc>
          </w:sdtContent>
        </w:sdt>
      </w:tr>
      <w:tr w:rsidR="008473AA" w14:paraId="498B6BA8" w14:textId="77777777" w:rsidTr="001F2C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9B103D7" w14:textId="77777777" w:rsidR="008473AA" w:rsidRDefault="008473AA" w:rsidP="001F2C90">
            <w:pPr>
              <w:pStyle w:val="Normal-Large"/>
            </w:pPr>
            <w:r w:rsidRPr="00737983">
              <w:t>□</w:t>
            </w:r>
          </w:p>
        </w:tc>
        <w:sdt>
          <w:sdtPr>
            <w:alias w:val="&lt;insert Due Date&gt;:"/>
            <w:tag w:val="&lt;insert Due Date&gt;:"/>
            <w:id w:val="1303581354"/>
            <w:placeholder>
              <w:docPart w:val="EDA0AB05A3884224BDA87371A6744C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16ED4FE9" w14:textId="77777777" w:rsidR="008473AA" w:rsidRPr="00737983" w:rsidRDefault="008473AA" w:rsidP="001F2C90">
                <w:pPr>
                  <w:pStyle w:val="Normal-Small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B37ED">
                  <w:t>&lt;insert Due Date&gt;</w:t>
                </w:r>
              </w:p>
            </w:tc>
          </w:sdtContent>
        </w:sdt>
        <w:tc>
          <w:tcPr>
            <w:tcW w:w="9630" w:type="dxa"/>
          </w:tcPr>
          <w:sdt>
            <w:sdtPr>
              <w:alias w:val="You are finished with all three components of your competitive science project!:"/>
              <w:tag w:val="You are finished with all three components of your competitive science project!:"/>
              <w:id w:val="1375894487"/>
              <w:placeholder>
                <w:docPart w:val="408247C09B04433EAA23715A9E3F8E01"/>
              </w:placeholder>
              <w:temporary/>
              <w:showingPlcHdr/>
              <w15:appearance w15:val="hidden"/>
            </w:sdtPr>
            <w:sdtEndPr/>
            <w:sdtContent>
              <w:p w14:paraId="291F5A6A" w14:textId="77777777" w:rsidR="008473AA" w:rsidRDefault="008473AA" w:rsidP="001F2C9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737983">
                  <w:t>You are finished with all three components of your competitive science project!</w:t>
                </w:r>
              </w:p>
            </w:sdtContent>
          </w:sdt>
          <w:p w14:paraId="32DC53E6" w14:textId="77777777" w:rsidR="008473AA" w:rsidRDefault="002D2C8D" w:rsidP="001F2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cience Journal:"/>
                <w:tag w:val="Science Journal:"/>
                <w:id w:val="-566873503"/>
                <w:placeholder>
                  <w:docPart w:val="CDC28E8732154247AF183439DF9F583A"/>
                </w:placeholder>
                <w:temporary/>
                <w:showingPlcHdr/>
                <w15:appearance w15:val="hidden"/>
              </w:sdtPr>
              <w:sdtEndPr/>
              <w:sdtContent>
                <w:r w:rsidR="008473AA" w:rsidRPr="00737983">
                  <w:t>Science Journal</w:t>
                </w:r>
              </w:sdtContent>
            </w:sdt>
            <w:r w:rsidR="008473AA">
              <w:t xml:space="preserve"> </w:t>
            </w:r>
            <w:r w:rsidR="008473AA" w:rsidRPr="00737983">
              <w:rPr>
                <w:noProof/>
              </w:rPr>
              <w:drawing>
                <wp:inline distT="0" distB="0" distL="0" distR="0" wp14:anchorId="531D754E" wp14:editId="2C2A093A">
                  <wp:extent cx="177949" cy="177949"/>
                  <wp:effectExtent l="0" t="0" r="0" b="0"/>
                  <wp:docPr id="8" name="Graphic 8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sedBoo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45" cy="18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73AA" w:rsidRPr="00737983">
              <w:tab/>
            </w:r>
            <w:sdt>
              <w:sdtPr>
                <w:alias w:val="Research Report:"/>
                <w:tag w:val="Research Report:"/>
                <w:id w:val="1829237561"/>
                <w:placeholder>
                  <w:docPart w:val="F0FC358C422645CE9D962518F4FC45D3"/>
                </w:placeholder>
                <w:temporary/>
                <w:showingPlcHdr/>
                <w15:appearance w15:val="hidden"/>
              </w:sdtPr>
              <w:sdtEndPr/>
              <w:sdtContent>
                <w:r w:rsidR="008473AA" w:rsidRPr="00737983">
                  <w:t>Research Report</w:t>
                </w:r>
              </w:sdtContent>
            </w:sdt>
            <w:r w:rsidR="008473AA">
              <w:t xml:space="preserve"> </w:t>
            </w:r>
            <w:r w:rsidR="008473AA" w:rsidRPr="00737983">
              <w:rPr>
                <w:noProof/>
              </w:rPr>
              <w:drawing>
                <wp:inline distT="0" distB="0" distL="0" distR="0" wp14:anchorId="63B0D261" wp14:editId="1183CB0D">
                  <wp:extent cx="176156" cy="176156"/>
                  <wp:effectExtent l="0" t="0" r="1905" b="1905"/>
                  <wp:docPr id="11" name="Graphic 11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encil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6" cy="17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73AA" w:rsidRPr="00737983">
              <w:tab/>
            </w:r>
            <w:sdt>
              <w:sdtPr>
                <w:alias w:val="Presentation Board:"/>
                <w:tag w:val="Presentation Board:"/>
                <w:id w:val="-1984681842"/>
                <w:placeholder>
                  <w:docPart w:val="EA1E8DB8627F4C19A6F0423BB9EA11CD"/>
                </w:placeholder>
                <w:temporary/>
                <w:showingPlcHdr/>
                <w15:appearance w15:val="hidden"/>
              </w:sdtPr>
              <w:sdtEndPr/>
              <w:sdtContent>
                <w:r w:rsidR="008473AA" w:rsidRPr="00737983">
                  <w:t>Presentation Board</w:t>
                </w:r>
              </w:sdtContent>
            </w:sdt>
            <w:r w:rsidR="008473AA">
              <w:t xml:space="preserve"> </w:t>
            </w:r>
            <w:r w:rsidR="008473AA" w:rsidRPr="00737983">
              <w:rPr>
                <w:noProof/>
              </w:rPr>
              <w:drawing>
                <wp:inline distT="0" distB="0" distL="0" distR="0" wp14:anchorId="08117636" wp14:editId="20F0A9D8">
                  <wp:extent cx="201706" cy="201706"/>
                  <wp:effectExtent l="0" t="0" r="1905" b="1905"/>
                  <wp:docPr id="18" name="Graphic 18" descr="Sciss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issor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1" cy="20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DE25A" w14:textId="77777777" w:rsidR="008473AA" w:rsidRPr="00A63C31" w:rsidRDefault="002D2C8D" w:rsidP="008473AA">
      <w:pPr>
        <w:pStyle w:val="Heading2"/>
      </w:pPr>
      <w:sdt>
        <w:sdtPr>
          <w:alias w:val="Parent Acknowledgment for:"/>
          <w:tag w:val="Parent Acknowledgment for:"/>
          <w:id w:val="-279651319"/>
          <w:placeholder>
            <w:docPart w:val="6329C9EA6AC14AA8B07B334498B05F93"/>
          </w:placeholder>
          <w:temporary/>
          <w:showingPlcHdr/>
          <w15:appearance w15:val="hidden"/>
        </w:sdtPr>
        <w:sdtEndPr/>
        <w:sdtContent>
          <w:r w:rsidR="008473AA" w:rsidRPr="00A63C31">
            <w:t>Parent Acknowledgment for</w:t>
          </w:r>
        </w:sdtContent>
      </w:sdt>
      <w:r w:rsidR="008473AA" w:rsidRPr="00A63C31">
        <w:t xml:space="preserve"> </w:t>
      </w:r>
      <w:sdt>
        <w:sdtPr>
          <w:alias w:val="&lt;enter student name&gt;:"/>
          <w:tag w:val="&lt;enter student name&gt;:"/>
          <w:id w:val="-1015917793"/>
          <w:placeholder>
            <w:docPart w:val="E754AAD16F48472399DD2E75BE939799"/>
          </w:placeholder>
          <w:temporary/>
          <w:showingPlcHdr/>
          <w15:appearance w15:val="hidden"/>
        </w:sdtPr>
        <w:sdtEndPr/>
        <w:sdtContent>
          <w:r w:rsidR="008473AA" w:rsidRPr="00A63C31">
            <w:t>&lt;enter student name&gt;</w:t>
          </w:r>
        </w:sdtContent>
      </w:sdt>
    </w:p>
    <w:p w14:paraId="1DD153C4" w14:textId="77777777" w:rsidR="00D17546" w:rsidRDefault="002D2C8D" w:rsidP="008473AA">
      <w:pPr>
        <w:pStyle w:val="Heading3"/>
      </w:pPr>
      <w:sdt>
        <w:sdtPr>
          <w:alias w:val="I:"/>
          <w:tag w:val="I:"/>
          <w:id w:val="642783825"/>
          <w:placeholder>
            <w:docPart w:val="00AD0FB875A14E189631A59F8C0F3C52"/>
          </w:placeholder>
          <w:temporary/>
          <w:showingPlcHdr/>
          <w15:appearance w15:val="hidden"/>
        </w:sdtPr>
        <w:sdtEndPr/>
        <w:sdtContent>
          <w:r w:rsidR="008473AA">
            <w:t>I</w:t>
          </w:r>
        </w:sdtContent>
      </w:sdt>
      <w:r w:rsidR="008473AA" w:rsidRPr="00737983">
        <w:t xml:space="preserve">, </w:t>
      </w:r>
      <w:sdt>
        <w:sdtPr>
          <w:alias w:val="Enter parent name:"/>
          <w:tag w:val="Enter parent name:"/>
          <w:id w:val="-1252497371"/>
          <w:placeholder>
            <w:docPart w:val="888C6D32BBDC4F56A581AFA228944C3F"/>
          </w:placeholder>
          <w:temporary/>
          <w:showingPlcHdr/>
          <w15:appearance w15:val="hidden"/>
        </w:sdtPr>
        <w:sdtEndPr/>
        <w:sdtContent>
          <w:r w:rsidR="008473AA" w:rsidRPr="00737983">
            <w:t>______________________</w:t>
          </w:r>
        </w:sdtContent>
      </w:sdt>
      <w:r w:rsidR="008473AA" w:rsidRPr="00737983">
        <w:t xml:space="preserve"> </w:t>
      </w:r>
      <w:sdt>
        <w:sdtPr>
          <w:alias w:val="(parent), am aware my child is participating in an important project, and I am committed to supporting him/her with advice and encouragement. I have noted the Due Date, planning dates, and subject area, and will aid in having all three components at:"/>
          <w:tag w:val="(parent), am aware my child is participating in an important project, and I am committed to supporting him/her with advice and encouragement. I have noted the Due Date, planning dates, and subject area, and will aid in having all three components at:"/>
          <w:id w:val="-1794276926"/>
          <w:placeholder>
            <w:docPart w:val="4E350637E76B4356A9D56F86C5B39B0C"/>
          </w:placeholder>
          <w:temporary/>
          <w:showingPlcHdr/>
          <w15:appearance w15:val="hidden"/>
        </w:sdtPr>
        <w:sdtEndPr/>
        <w:sdtContent>
          <w:r w:rsidR="008473AA" w:rsidRPr="00737983">
            <w:t>(parent), am aware my child is participating in an important project, and I am committed to supporting him/her with advice and encouragement. I have noted the Due Date, planning dates, and subject area, and will aid in having all three components at</w:t>
          </w:r>
        </w:sdtContent>
      </w:sdt>
      <w:r w:rsidR="008473AA" w:rsidRPr="00737983">
        <w:t xml:space="preserve"> </w:t>
      </w:r>
      <w:sdt>
        <w:sdtPr>
          <w:alias w:val="&lt;location to be turned in&gt;:"/>
          <w:tag w:val="&lt;location to be turned in&gt;:"/>
          <w:id w:val="-1651435606"/>
          <w:placeholder>
            <w:docPart w:val="D1D61C570B81478AAF0F92B6FB154D97"/>
          </w:placeholder>
          <w:temporary/>
          <w:showingPlcHdr/>
          <w15:appearance w15:val="hidden"/>
        </w:sdtPr>
        <w:sdtEndPr/>
        <w:sdtContent>
          <w:r w:rsidR="008473AA" w:rsidRPr="00737983">
            <w:t>&lt;location to be turned in&gt;</w:t>
          </w:r>
        </w:sdtContent>
      </w:sdt>
      <w:r w:rsidR="008473AA" w:rsidRPr="00737983">
        <w:t xml:space="preserve"> </w:t>
      </w:r>
      <w:sdt>
        <w:sdtPr>
          <w:alias w:val="by:"/>
          <w:tag w:val="by:"/>
          <w:id w:val="1400864866"/>
          <w:placeholder>
            <w:docPart w:val="1DB8105885F04AF9B3AD6AD8538D207B"/>
          </w:placeholder>
          <w:temporary/>
          <w:showingPlcHdr/>
          <w15:appearance w15:val="hidden"/>
        </w:sdtPr>
        <w:sdtEndPr/>
        <w:sdtContent>
          <w:r w:rsidR="008473AA">
            <w:t>by</w:t>
          </w:r>
        </w:sdtContent>
      </w:sdt>
      <w:r w:rsidR="008473AA" w:rsidRPr="00737983">
        <w:t xml:space="preserve"> </w:t>
      </w:r>
      <w:sdt>
        <w:sdtPr>
          <w:alias w:val="&lt;insert due date&gt;:"/>
          <w:tag w:val="&lt;insert due date&gt;:"/>
          <w:id w:val="1424376716"/>
          <w:placeholder>
            <w:docPart w:val="A54DFCE09A7C46F9A57D7EC358217D8A"/>
          </w:placeholder>
          <w:temporary/>
          <w:showingPlcHdr/>
          <w15:appearance w15:val="hidden"/>
        </w:sdtPr>
        <w:sdtEndPr/>
        <w:sdtContent>
          <w:r w:rsidR="008473AA" w:rsidRPr="00737983">
            <w:t>&lt;insert due date&gt;</w:t>
          </w:r>
        </w:sdtContent>
      </w:sdt>
      <w:r w:rsidR="008473AA" w:rsidRPr="00737983">
        <w:t xml:space="preserve">. </w:t>
      </w:r>
      <w:sdt>
        <w:sdtPr>
          <w:alias w:val="(Once signed, copy this page for teacher and parent.):"/>
          <w:tag w:val="(Once signed, copy this page for teacher and parent.):"/>
          <w:id w:val="-1411847947"/>
          <w:placeholder>
            <w:docPart w:val="416F6ADB61C84B22ABB5A39CE02BC53C"/>
          </w:placeholder>
          <w:temporary/>
          <w:showingPlcHdr/>
          <w15:appearance w15:val="hidden"/>
        </w:sdtPr>
        <w:sdtEndPr/>
        <w:sdtContent>
          <w:r w:rsidR="008473AA" w:rsidRPr="00737983">
            <w:t>(Once signed, copy this page for teacher and parent.)</w:t>
          </w:r>
        </w:sdtContent>
      </w:sdt>
    </w:p>
    <w:sectPr w:rsidR="00D17546" w:rsidSect="00C84D8E">
      <w:pgSz w:w="12240" w:h="15840"/>
      <w:pgMar w:top="360" w:right="360" w:bottom="360" w:left="36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230FB" w14:textId="77777777" w:rsidR="002D2C8D" w:rsidRDefault="002D2C8D" w:rsidP="008473AA">
      <w:r>
        <w:separator/>
      </w:r>
    </w:p>
  </w:endnote>
  <w:endnote w:type="continuationSeparator" w:id="0">
    <w:p w14:paraId="7DE87B7A" w14:textId="77777777" w:rsidR="002D2C8D" w:rsidRDefault="002D2C8D" w:rsidP="0084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3A928" w14:textId="77777777" w:rsidR="002D2C8D" w:rsidRDefault="002D2C8D" w:rsidP="008473AA">
      <w:r>
        <w:separator/>
      </w:r>
    </w:p>
  </w:footnote>
  <w:footnote w:type="continuationSeparator" w:id="0">
    <w:p w14:paraId="441A9AAD" w14:textId="77777777" w:rsidR="002D2C8D" w:rsidRDefault="002D2C8D" w:rsidP="00847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F8"/>
    <w:rsid w:val="000A2F57"/>
    <w:rsid w:val="001732F8"/>
    <w:rsid w:val="002D2C8D"/>
    <w:rsid w:val="007852ED"/>
    <w:rsid w:val="00795852"/>
    <w:rsid w:val="008473AA"/>
    <w:rsid w:val="00B677C0"/>
    <w:rsid w:val="00D17546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326C1"/>
  <w15:chartTrackingRefBased/>
  <w15:docId w15:val="{CC3BB9E2-44DB-45BA-BCF1-2EBB8B56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52"/>
  </w:style>
  <w:style w:type="paragraph" w:styleId="Heading1">
    <w:name w:val="heading 1"/>
    <w:basedOn w:val="Normal"/>
    <w:link w:val="Heading1Char"/>
    <w:uiPriority w:val="9"/>
    <w:qFormat/>
    <w:rsid w:val="008473AA"/>
    <w:pPr>
      <w:spacing w:before="240" w:after="200" w:line="360" w:lineRule="auto"/>
      <w:contextualSpacing/>
      <w:jc w:val="center"/>
      <w:outlineLvl w:val="0"/>
    </w:pPr>
    <w:rPr>
      <w:rFonts w:asciiTheme="majorHAnsi" w:hAnsiTheme="majorHAnsi" w:cs="Tahoma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8473AA"/>
    <w:pPr>
      <w:keepNext/>
      <w:keepLines/>
      <w:spacing w:before="960" w:after="200" w:line="276" w:lineRule="auto"/>
      <w:contextualSpacing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95852"/>
    <w:pPr>
      <w:keepNext/>
      <w:keepLines/>
      <w:spacing w:after="200" w:line="276" w:lineRule="auto"/>
      <w:contextualSpacing/>
      <w:outlineLvl w:val="2"/>
    </w:pPr>
    <w:rPr>
      <w:rFonts w:asciiTheme="majorHAnsi" w:eastAsiaTheme="majorEastAsia" w:hAnsiTheme="majorHAnsi" w:cstheme="majorBidi"/>
      <w:i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AA"/>
    <w:rPr>
      <w:rFonts w:asciiTheme="majorHAnsi" w:hAnsiTheme="majorHAnsi" w:cs="Tahoma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3A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852"/>
    <w:rPr>
      <w:rFonts w:asciiTheme="majorHAnsi" w:eastAsiaTheme="majorEastAsia" w:hAnsiTheme="majorHAnsi" w:cstheme="majorBidi"/>
      <w:i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2"/>
    <w:unhideWhenUsed/>
    <w:rsid w:val="00795852"/>
    <w:pPr>
      <w:spacing w:after="200" w:line="276" w:lineRule="auto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2"/>
    <w:rsid w:val="00795852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8473AA"/>
    <w:pPr>
      <w:spacing w:line="800" w:lineRule="exact"/>
      <w:jc w:val="center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8473AA"/>
    <w:rPr>
      <w:rFonts w:asciiTheme="minorHAnsi" w:hAnsiTheme="minorHAnsi" w:cstheme="minorBidi"/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3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  <w:rPr>
      <w:sz w:val="22"/>
    </w:r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  <w:rPr>
      <w:sz w:val="22"/>
    </w:r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diagramColors" Target="diagrams/colors1.xml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2.xml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diagramDrawing" Target="diagrams/drawing2.xml"/><Relationship Id="rId5" Type="http://schemas.openxmlformats.org/officeDocument/2006/relationships/endnotes" Target="endnote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10" Type="http://schemas.openxmlformats.org/officeDocument/2006/relationships/image" Target="media/image5.svg"/><Relationship Id="rId19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diagramQuickStyle" Target="diagrams/quickStyle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n\AppData\Roaming\Microsoft\Templates\Science%20fair%20plann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4AF2E9-C2C7-448B-BFB2-12424F288AA1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3CC8831B-E0E1-4C0B-994B-24FE36305E3B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Data Analysis basics</a:t>
          </a:r>
        </a:p>
      </dgm:t>
    </dgm:pt>
    <dgm:pt modelId="{09C7FE9E-C39B-4923-88B2-3C209627F94E}" type="par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EDE97BDF-7323-49EE-A15D-781667FF0303}" type="sibTrans" cxnId="{F34C849F-B120-442B-97A9-53E4F25B641F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01940BFF-B1C8-4607-9D9B-17E3316E2688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Essential Python for Data Analysis</a:t>
          </a:r>
        </a:p>
      </dgm:t>
    </dgm:pt>
    <dgm:pt modelId="{A9116A16-3111-45DE-8DDB-B2AC75581E9C}" type="par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DE2444C-CB19-4DF9-BEDA-D4364E1C476A}" type="sibTrans" cxnId="{40AC80E3-8830-4A71-BCF3-15B8187FAB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726E65C3-1AEE-45B4-9412-3BA25982CA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Python for Machine Learning</a:t>
          </a:r>
        </a:p>
      </dgm:t>
    </dgm:pt>
    <dgm:pt modelId="{F2FD8701-23BE-47A1-AA1A-FFC23560011B}" type="par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CF9F61AA-E67D-40F0-B008-786BF9C7769E}" type="sibTrans" cxnId="{4511BDA3-CC74-413C-A322-4D474772FE78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503E113-333B-46ED-9D44-294D7B16E0AE}">
      <dgm:prSet phldrT="[Text]" custT="1"/>
      <dgm:spPr/>
      <dgm:t>
        <a:bodyPr/>
        <a:lstStyle/>
        <a:p>
          <a:r>
            <a:rPr lang="en-US" sz="800" b="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Apply learning in real life </a:t>
          </a:r>
        </a:p>
      </dgm:t>
    </dgm:pt>
    <dgm:pt modelId="{22D92794-315C-4347-94BD-AE83EB09AF10}" type="par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8C628B72-5988-49FB-BD91-D715C9B20362}" type="sibTrans" cxnId="{F6172311-4F72-4159-9A61-1365963EB4E3}">
      <dgm:prSet/>
      <dgm:spPr/>
      <dgm:t>
        <a:bodyPr/>
        <a:lstStyle/>
        <a:p>
          <a:endParaRPr lang="en-US" sz="1400" b="0">
            <a:solidFill>
              <a:schemeClr val="tx1"/>
            </a:solidFill>
            <a:latin typeface="+mn-lt"/>
          </a:endParaRPr>
        </a:p>
      </dgm:t>
    </dgm:pt>
    <dgm:pt modelId="{2C00392E-1410-F848-8C10-6F7462E14917}" type="pres">
      <dgm:prSet presAssocID="{944AF2E9-C2C7-448B-BFB2-12424F288AA1}" presName="Name0" presStyleCnt="0">
        <dgm:presLayoutVars>
          <dgm:dir/>
          <dgm:resizeHandles val="exact"/>
        </dgm:presLayoutVars>
      </dgm:prSet>
      <dgm:spPr/>
    </dgm:pt>
    <dgm:pt modelId="{D823DBD8-ECC5-414D-84F7-15F1F1DD2980}" type="pres">
      <dgm:prSet presAssocID="{3CC8831B-E0E1-4C0B-994B-24FE36305E3B}" presName="parTxOnly" presStyleLbl="node1" presStyleIdx="0" presStyleCnt="4">
        <dgm:presLayoutVars>
          <dgm:bulletEnabled val="1"/>
        </dgm:presLayoutVars>
      </dgm:prSet>
      <dgm:spPr/>
    </dgm:pt>
    <dgm:pt modelId="{318F19E0-B8DA-7843-B315-13B543E99682}" type="pres">
      <dgm:prSet presAssocID="{EDE97BDF-7323-49EE-A15D-781667FF0303}" presName="parSpace" presStyleCnt="0"/>
      <dgm:spPr/>
    </dgm:pt>
    <dgm:pt modelId="{2098DA2B-AEE6-3C40-9851-568FBCAE4B16}" type="pres">
      <dgm:prSet presAssocID="{01940BFF-B1C8-4607-9D9B-17E3316E2688}" presName="parTxOnly" presStyleLbl="node1" presStyleIdx="1" presStyleCnt="4">
        <dgm:presLayoutVars>
          <dgm:bulletEnabled val="1"/>
        </dgm:presLayoutVars>
      </dgm:prSet>
      <dgm:spPr/>
    </dgm:pt>
    <dgm:pt modelId="{6FE1F688-FCB3-B944-885C-E0868D6ED3EE}" type="pres">
      <dgm:prSet presAssocID="{2DE2444C-CB19-4DF9-BEDA-D4364E1C476A}" presName="parSpace" presStyleCnt="0"/>
      <dgm:spPr/>
    </dgm:pt>
    <dgm:pt modelId="{CBDDBCD8-0D91-1742-BC6E-C33D7F309C0B}" type="pres">
      <dgm:prSet presAssocID="{726E65C3-1AEE-45B4-9412-3BA25982CA56}" presName="parTxOnly" presStyleLbl="node1" presStyleIdx="2" presStyleCnt="4">
        <dgm:presLayoutVars>
          <dgm:bulletEnabled val="1"/>
        </dgm:presLayoutVars>
      </dgm:prSet>
      <dgm:spPr/>
    </dgm:pt>
    <dgm:pt modelId="{5E6E966F-5820-044D-9A26-81F696963E3C}" type="pres">
      <dgm:prSet presAssocID="{CF9F61AA-E67D-40F0-B008-786BF9C7769E}" presName="parSpace" presStyleCnt="0"/>
      <dgm:spPr/>
    </dgm:pt>
    <dgm:pt modelId="{8924B5F0-475C-424C-B8FD-F53C3DD330D5}" type="pres">
      <dgm:prSet presAssocID="{2503E113-333B-46ED-9D44-294D7B16E0AE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F6172311-4F72-4159-9A61-1365963EB4E3}" srcId="{944AF2E9-C2C7-448B-BFB2-12424F288AA1}" destId="{2503E113-333B-46ED-9D44-294D7B16E0AE}" srcOrd="3" destOrd="0" parTransId="{22D92794-315C-4347-94BD-AE83EB09AF10}" sibTransId="{8C628B72-5988-49FB-BD91-D715C9B20362}"/>
    <dgm:cxn modelId="{D0F12C5E-7DE9-8947-8D26-DC5EA50299E2}" type="presOf" srcId="{01940BFF-B1C8-4607-9D9B-17E3316E2688}" destId="{2098DA2B-AEE6-3C40-9851-568FBCAE4B16}" srcOrd="0" destOrd="0" presId="urn:microsoft.com/office/officeart/2005/8/layout/hChevron3"/>
    <dgm:cxn modelId="{901A4764-FF8A-FA4A-928C-D406375A4993}" type="presOf" srcId="{3CC8831B-E0E1-4C0B-994B-24FE36305E3B}" destId="{D823DBD8-ECC5-414D-84F7-15F1F1DD2980}" srcOrd="0" destOrd="0" presId="urn:microsoft.com/office/officeart/2005/8/layout/hChevron3"/>
    <dgm:cxn modelId="{63BAB178-FB02-DF4D-9AD1-41878DBC9133}" type="presOf" srcId="{2503E113-333B-46ED-9D44-294D7B16E0AE}" destId="{8924B5F0-475C-424C-B8FD-F53C3DD330D5}" srcOrd="0" destOrd="0" presId="urn:microsoft.com/office/officeart/2005/8/layout/hChevron3"/>
    <dgm:cxn modelId="{2FB25B9B-D23F-8C44-9C8A-9080C5056828}" type="presOf" srcId="{944AF2E9-C2C7-448B-BFB2-12424F288AA1}" destId="{2C00392E-1410-F848-8C10-6F7462E14917}" srcOrd="0" destOrd="0" presId="urn:microsoft.com/office/officeart/2005/8/layout/hChevron3"/>
    <dgm:cxn modelId="{F34C849F-B120-442B-97A9-53E4F25B641F}" srcId="{944AF2E9-C2C7-448B-BFB2-12424F288AA1}" destId="{3CC8831B-E0E1-4C0B-994B-24FE36305E3B}" srcOrd="0" destOrd="0" parTransId="{09C7FE9E-C39B-4923-88B2-3C209627F94E}" sibTransId="{EDE97BDF-7323-49EE-A15D-781667FF0303}"/>
    <dgm:cxn modelId="{4511BDA3-CC74-413C-A322-4D474772FE78}" srcId="{944AF2E9-C2C7-448B-BFB2-12424F288AA1}" destId="{726E65C3-1AEE-45B4-9412-3BA25982CA56}" srcOrd="2" destOrd="0" parTransId="{F2FD8701-23BE-47A1-AA1A-FFC23560011B}" sibTransId="{CF9F61AA-E67D-40F0-B008-786BF9C7769E}"/>
    <dgm:cxn modelId="{E10A62AA-EE57-E84C-BB1C-F19C569F8246}" type="presOf" srcId="{726E65C3-1AEE-45B4-9412-3BA25982CA56}" destId="{CBDDBCD8-0D91-1742-BC6E-C33D7F309C0B}" srcOrd="0" destOrd="0" presId="urn:microsoft.com/office/officeart/2005/8/layout/hChevron3"/>
    <dgm:cxn modelId="{40AC80E3-8830-4A71-BCF3-15B8187FABE3}" srcId="{944AF2E9-C2C7-448B-BFB2-12424F288AA1}" destId="{01940BFF-B1C8-4607-9D9B-17E3316E2688}" srcOrd="1" destOrd="0" parTransId="{A9116A16-3111-45DE-8DDB-B2AC75581E9C}" sibTransId="{2DE2444C-CB19-4DF9-BEDA-D4364E1C476A}"/>
    <dgm:cxn modelId="{8C262F94-08FD-A646-88AD-D5732D8A36D5}" type="presParOf" srcId="{2C00392E-1410-F848-8C10-6F7462E14917}" destId="{D823DBD8-ECC5-414D-84F7-15F1F1DD2980}" srcOrd="0" destOrd="0" presId="urn:microsoft.com/office/officeart/2005/8/layout/hChevron3"/>
    <dgm:cxn modelId="{20D23A5C-E861-124F-B730-30CC1FC92E0A}" type="presParOf" srcId="{2C00392E-1410-F848-8C10-6F7462E14917}" destId="{318F19E0-B8DA-7843-B315-13B543E99682}" srcOrd="1" destOrd="0" presId="urn:microsoft.com/office/officeart/2005/8/layout/hChevron3"/>
    <dgm:cxn modelId="{53635041-6FE8-D041-B489-45D6EF0D33B9}" type="presParOf" srcId="{2C00392E-1410-F848-8C10-6F7462E14917}" destId="{2098DA2B-AEE6-3C40-9851-568FBCAE4B16}" srcOrd="2" destOrd="0" presId="urn:microsoft.com/office/officeart/2005/8/layout/hChevron3"/>
    <dgm:cxn modelId="{EC9CB3F6-99EA-3F47-9A18-9C3B3E622CC7}" type="presParOf" srcId="{2C00392E-1410-F848-8C10-6F7462E14917}" destId="{6FE1F688-FCB3-B944-885C-E0868D6ED3EE}" srcOrd="3" destOrd="0" presId="urn:microsoft.com/office/officeart/2005/8/layout/hChevron3"/>
    <dgm:cxn modelId="{BD9746BC-8C8D-2A48-BFCC-70A40A03B1DE}" type="presParOf" srcId="{2C00392E-1410-F848-8C10-6F7462E14917}" destId="{CBDDBCD8-0D91-1742-BC6E-C33D7F309C0B}" srcOrd="4" destOrd="0" presId="urn:microsoft.com/office/officeart/2005/8/layout/hChevron3"/>
    <dgm:cxn modelId="{B2574C31-A835-B746-B365-8D2558B3866A}" type="presParOf" srcId="{2C00392E-1410-F848-8C10-6F7462E14917}" destId="{5E6E966F-5820-044D-9A26-81F696963E3C}" srcOrd="5" destOrd="0" presId="urn:microsoft.com/office/officeart/2005/8/layout/hChevron3"/>
    <dgm:cxn modelId="{801A48E2-4F69-B24F-B066-D58EC22FF82E}" type="presParOf" srcId="{2C00392E-1410-F848-8C10-6F7462E14917}" destId="{8924B5F0-475C-424C-B8FD-F53C3DD330D5}" srcOrd="6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09C186C-B9D4-44AE-A696-60657489CD48}" type="doc">
      <dgm:prSet loTypeId="urn:microsoft.com/office/officeart/2005/8/layout/hChevron3" loCatId="process" qsTypeId="urn:microsoft.com/office/officeart/2005/8/quickstyle/simple1" qsCatId="simple" csTypeId="urn:microsoft.com/office/officeart/2005/8/colors/accent5_2" csCatId="accent5" phldr="1"/>
      <dgm:spPr/>
    </dgm:pt>
    <dgm:pt modelId="{5AEAE013-2A2B-4AD1-BB07-25FD70ADB52D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Type</a:t>
          </a:r>
        </a:p>
      </dgm:t>
    </dgm:pt>
    <dgm:pt modelId="{FEB34142-AB4D-4FFE-B461-61B5623AD846}" type="parTrans" cxnId="{A39D8864-2287-46B3-9C77-B641A047F8B0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5B862FD8-703F-4354-A613-0F5584E06F60}" type="sibTrans" cxnId="{A39D8864-2287-46B3-9C77-B641A047F8B0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B6F5EDA7-A0F9-4E72-9C55-943C7D4C4395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Edit/Proofread</a:t>
          </a:r>
        </a:p>
      </dgm:t>
    </dgm:pt>
    <dgm:pt modelId="{4EA36361-63C7-410C-8602-9056468E6AEE}" type="parTrans" cxnId="{8028D680-E5BF-436E-B5DA-DB96CF2360C0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8EB7BC43-B0F5-4378-B710-BE153F314F2A}" type="sibTrans" cxnId="{8028D680-E5BF-436E-B5DA-DB96CF2360C0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31840690-B1BE-42A9-B63B-B4EE1B3B7156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Print for Report</a:t>
          </a:r>
        </a:p>
      </dgm:t>
    </dgm:pt>
    <dgm:pt modelId="{1525A8A6-158B-42CB-BE77-A78D9437A07B}" type="parTrans" cxnId="{BABB1827-46A5-497E-BC15-843A869139E6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9EAE3B50-BB61-4AB6-A8BB-7671362C7D46}" type="sibTrans" cxnId="{BABB1827-46A5-497E-BC15-843A869139E6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5B097D62-1554-4816-9041-E7AED7D73D35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Print for Presentation Board</a:t>
          </a:r>
        </a:p>
      </dgm:t>
    </dgm:pt>
    <dgm:pt modelId="{16F0D37E-FDF9-492C-9D77-1FB526DECECD}" type="parTrans" cxnId="{FCB8C4D7-5D38-4280-89EF-B64C5C334DE4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2D5AE3C8-1FAA-47E9-A743-166BE186CB7D}" type="sibTrans" cxnId="{FCB8C4D7-5D38-4280-89EF-B64C5C334DE4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09F862FF-4554-4072-ABAE-AA89A9A35D84}">
      <dgm:prSet phldrT="[Text]"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Assemble &amp; Construct Presentation Board</a:t>
          </a:r>
        </a:p>
      </dgm:t>
    </dgm:pt>
    <dgm:pt modelId="{ECE03DDD-9046-4FAB-9385-75565686112D}" type="parTrans" cxnId="{62B9CAD3-425B-445E-9062-C43307C4B1D0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32066506-3025-49D1-91C6-0FDE05409BA4}" type="sibTrans" cxnId="{62B9CAD3-425B-445E-9062-C43307C4B1D0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72EC6D90-958E-4841-A53C-468303325E38}">
      <dgm:prSet phldrT="[Text]" custT="1"/>
      <dgm:spPr>
        <a:solidFill>
          <a:schemeClr val="accent5">
            <a:alpha val="99000"/>
          </a:schemeClr>
        </a:solidFill>
      </dgm:spPr>
      <dgm:t>
        <a:bodyPr/>
        <a:lstStyle/>
        <a:p>
          <a:r>
            <a:rPr lang="en-US" sz="800" b="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Turn in Your Science Fair Project!</a:t>
          </a:r>
        </a:p>
      </dgm:t>
    </dgm:pt>
    <dgm:pt modelId="{2D446969-0B25-40F7-AFB9-007071CBBD6E}" type="parTrans" cxnId="{70044E0A-1B8D-4A56-A261-9938C3BAF386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FBB1AB38-234D-4E63-97A2-C9F7BF90D8E4}" type="sibTrans" cxnId="{70044E0A-1B8D-4A56-A261-9938C3BAF386}">
      <dgm:prSet/>
      <dgm:spPr/>
      <dgm:t>
        <a:bodyPr/>
        <a:lstStyle/>
        <a:p>
          <a:endParaRPr lang="en-US" sz="1600" b="0">
            <a:solidFill>
              <a:schemeClr val="tx1"/>
            </a:solidFill>
            <a:latin typeface="+mj-lt"/>
          </a:endParaRPr>
        </a:p>
      </dgm:t>
    </dgm:pt>
    <dgm:pt modelId="{F59836C2-C236-AB49-A198-307824AAB437}" type="pres">
      <dgm:prSet presAssocID="{809C186C-B9D4-44AE-A696-60657489CD48}" presName="Name0" presStyleCnt="0">
        <dgm:presLayoutVars>
          <dgm:dir/>
          <dgm:resizeHandles val="exact"/>
        </dgm:presLayoutVars>
      </dgm:prSet>
      <dgm:spPr/>
    </dgm:pt>
    <dgm:pt modelId="{ABFFCF55-C5A4-1247-9C38-011C88B0DCD1}" type="pres">
      <dgm:prSet presAssocID="{5AEAE013-2A2B-4AD1-BB07-25FD70ADB52D}" presName="parTxOnly" presStyleLbl="node1" presStyleIdx="0" presStyleCnt="6">
        <dgm:presLayoutVars>
          <dgm:bulletEnabled val="1"/>
        </dgm:presLayoutVars>
      </dgm:prSet>
      <dgm:spPr/>
    </dgm:pt>
    <dgm:pt modelId="{E3619B3A-F389-EA4A-A92D-0815EBAF36D3}" type="pres">
      <dgm:prSet presAssocID="{5B862FD8-703F-4354-A613-0F5584E06F60}" presName="parSpace" presStyleCnt="0"/>
      <dgm:spPr/>
    </dgm:pt>
    <dgm:pt modelId="{E1746778-921B-0043-8EE6-14717A8B2B61}" type="pres">
      <dgm:prSet presAssocID="{B6F5EDA7-A0F9-4E72-9C55-943C7D4C4395}" presName="parTxOnly" presStyleLbl="node1" presStyleIdx="1" presStyleCnt="6">
        <dgm:presLayoutVars>
          <dgm:bulletEnabled val="1"/>
        </dgm:presLayoutVars>
      </dgm:prSet>
      <dgm:spPr/>
    </dgm:pt>
    <dgm:pt modelId="{1A31E4FB-65DD-5E43-9954-B5088134F4E0}" type="pres">
      <dgm:prSet presAssocID="{8EB7BC43-B0F5-4378-B710-BE153F314F2A}" presName="parSpace" presStyleCnt="0"/>
      <dgm:spPr/>
    </dgm:pt>
    <dgm:pt modelId="{51EA28F5-DDFE-AF4C-9FD5-B3481DE65D33}" type="pres">
      <dgm:prSet presAssocID="{31840690-B1BE-42A9-B63B-B4EE1B3B7156}" presName="parTxOnly" presStyleLbl="node1" presStyleIdx="2" presStyleCnt="6">
        <dgm:presLayoutVars>
          <dgm:bulletEnabled val="1"/>
        </dgm:presLayoutVars>
      </dgm:prSet>
      <dgm:spPr/>
    </dgm:pt>
    <dgm:pt modelId="{E9E49EC9-383C-3641-B461-C4742310FEA2}" type="pres">
      <dgm:prSet presAssocID="{9EAE3B50-BB61-4AB6-A8BB-7671362C7D46}" presName="parSpace" presStyleCnt="0"/>
      <dgm:spPr/>
    </dgm:pt>
    <dgm:pt modelId="{78323511-2FB1-554A-BBAA-0F1FEACD79A7}" type="pres">
      <dgm:prSet presAssocID="{5B097D62-1554-4816-9041-E7AED7D73D35}" presName="parTxOnly" presStyleLbl="node1" presStyleIdx="3" presStyleCnt="6">
        <dgm:presLayoutVars>
          <dgm:bulletEnabled val="1"/>
        </dgm:presLayoutVars>
      </dgm:prSet>
      <dgm:spPr/>
    </dgm:pt>
    <dgm:pt modelId="{244328FD-CE8B-A94D-A956-A2877D726975}" type="pres">
      <dgm:prSet presAssocID="{2D5AE3C8-1FAA-47E9-A743-166BE186CB7D}" presName="parSpace" presStyleCnt="0"/>
      <dgm:spPr/>
    </dgm:pt>
    <dgm:pt modelId="{55853464-55D4-B64D-9FCB-D16EC6C4B98A}" type="pres">
      <dgm:prSet presAssocID="{09F862FF-4554-4072-ABAE-AA89A9A35D84}" presName="parTxOnly" presStyleLbl="node1" presStyleIdx="4" presStyleCnt="6">
        <dgm:presLayoutVars>
          <dgm:bulletEnabled val="1"/>
        </dgm:presLayoutVars>
      </dgm:prSet>
      <dgm:spPr/>
    </dgm:pt>
    <dgm:pt modelId="{BBB13369-5C80-ED4E-99E4-D41E170D7F92}" type="pres">
      <dgm:prSet presAssocID="{32066506-3025-49D1-91C6-0FDE05409BA4}" presName="parSpace" presStyleCnt="0"/>
      <dgm:spPr/>
    </dgm:pt>
    <dgm:pt modelId="{89D54AE4-3112-054C-BBB0-AAFE81D43E81}" type="pres">
      <dgm:prSet presAssocID="{72EC6D90-958E-4841-A53C-468303325E38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70044E0A-1B8D-4A56-A261-9938C3BAF386}" srcId="{809C186C-B9D4-44AE-A696-60657489CD48}" destId="{72EC6D90-958E-4841-A53C-468303325E38}" srcOrd="5" destOrd="0" parTransId="{2D446969-0B25-40F7-AFB9-007071CBBD6E}" sibTransId="{FBB1AB38-234D-4E63-97A2-C9F7BF90D8E4}"/>
    <dgm:cxn modelId="{E4D98A11-AC8B-BD4F-BE22-16557F766C42}" type="presOf" srcId="{09F862FF-4554-4072-ABAE-AA89A9A35D84}" destId="{55853464-55D4-B64D-9FCB-D16EC6C4B98A}" srcOrd="0" destOrd="0" presId="urn:microsoft.com/office/officeart/2005/8/layout/hChevron3"/>
    <dgm:cxn modelId="{D5E5D415-B248-764A-A618-E658B59607FC}" type="presOf" srcId="{809C186C-B9D4-44AE-A696-60657489CD48}" destId="{F59836C2-C236-AB49-A198-307824AAB437}" srcOrd="0" destOrd="0" presId="urn:microsoft.com/office/officeart/2005/8/layout/hChevron3"/>
    <dgm:cxn modelId="{A0CF1618-D4E3-6245-B4CD-9CE207DA50FB}" type="presOf" srcId="{5AEAE013-2A2B-4AD1-BB07-25FD70ADB52D}" destId="{ABFFCF55-C5A4-1247-9C38-011C88B0DCD1}" srcOrd="0" destOrd="0" presId="urn:microsoft.com/office/officeart/2005/8/layout/hChevron3"/>
    <dgm:cxn modelId="{BABB1827-46A5-497E-BC15-843A869139E6}" srcId="{809C186C-B9D4-44AE-A696-60657489CD48}" destId="{31840690-B1BE-42A9-B63B-B4EE1B3B7156}" srcOrd="2" destOrd="0" parTransId="{1525A8A6-158B-42CB-BE77-A78D9437A07B}" sibTransId="{9EAE3B50-BB61-4AB6-A8BB-7671362C7D46}"/>
    <dgm:cxn modelId="{F708883F-E77B-7440-8D97-2179E86F98DB}" type="presOf" srcId="{B6F5EDA7-A0F9-4E72-9C55-943C7D4C4395}" destId="{E1746778-921B-0043-8EE6-14717A8B2B61}" srcOrd="0" destOrd="0" presId="urn:microsoft.com/office/officeart/2005/8/layout/hChevron3"/>
    <dgm:cxn modelId="{A39D8864-2287-46B3-9C77-B641A047F8B0}" srcId="{809C186C-B9D4-44AE-A696-60657489CD48}" destId="{5AEAE013-2A2B-4AD1-BB07-25FD70ADB52D}" srcOrd="0" destOrd="0" parTransId="{FEB34142-AB4D-4FFE-B461-61B5623AD846}" sibTransId="{5B862FD8-703F-4354-A613-0F5584E06F60}"/>
    <dgm:cxn modelId="{8028D680-E5BF-436E-B5DA-DB96CF2360C0}" srcId="{809C186C-B9D4-44AE-A696-60657489CD48}" destId="{B6F5EDA7-A0F9-4E72-9C55-943C7D4C4395}" srcOrd="1" destOrd="0" parTransId="{4EA36361-63C7-410C-8602-9056468E6AEE}" sibTransId="{8EB7BC43-B0F5-4378-B710-BE153F314F2A}"/>
    <dgm:cxn modelId="{E350039D-DAB2-574B-B06B-64B6BAE96DCE}" type="presOf" srcId="{5B097D62-1554-4816-9041-E7AED7D73D35}" destId="{78323511-2FB1-554A-BBAA-0F1FEACD79A7}" srcOrd="0" destOrd="0" presId="urn:microsoft.com/office/officeart/2005/8/layout/hChevron3"/>
    <dgm:cxn modelId="{1ECB19A6-3B9B-0044-B137-C5AA384BBBB3}" type="presOf" srcId="{72EC6D90-958E-4841-A53C-468303325E38}" destId="{89D54AE4-3112-054C-BBB0-AAFE81D43E81}" srcOrd="0" destOrd="0" presId="urn:microsoft.com/office/officeart/2005/8/layout/hChevron3"/>
    <dgm:cxn modelId="{62B9CAD3-425B-445E-9062-C43307C4B1D0}" srcId="{809C186C-B9D4-44AE-A696-60657489CD48}" destId="{09F862FF-4554-4072-ABAE-AA89A9A35D84}" srcOrd="4" destOrd="0" parTransId="{ECE03DDD-9046-4FAB-9385-75565686112D}" sibTransId="{32066506-3025-49D1-91C6-0FDE05409BA4}"/>
    <dgm:cxn modelId="{FCB8C4D7-5D38-4280-89EF-B64C5C334DE4}" srcId="{809C186C-B9D4-44AE-A696-60657489CD48}" destId="{5B097D62-1554-4816-9041-E7AED7D73D35}" srcOrd="3" destOrd="0" parTransId="{16F0D37E-FDF9-492C-9D77-1FB526DECECD}" sibTransId="{2D5AE3C8-1FAA-47E9-A743-166BE186CB7D}"/>
    <dgm:cxn modelId="{8C8A36F5-799B-AB48-9AC7-347CE55FB74D}" type="presOf" srcId="{31840690-B1BE-42A9-B63B-B4EE1B3B7156}" destId="{51EA28F5-DDFE-AF4C-9FD5-B3481DE65D33}" srcOrd="0" destOrd="0" presId="urn:microsoft.com/office/officeart/2005/8/layout/hChevron3"/>
    <dgm:cxn modelId="{5C8074B4-B58B-A54A-81B6-58F364170FA1}" type="presParOf" srcId="{F59836C2-C236-AB49-A198-307824AAB437}" destId="{ABFFCF55-C5A4-1247-9C38-011C88B0DCD1}" srcOrd="0" destOrd="0" presId="urn:microsoft.com/office/officeart/2005/8/layout/hChevron3"/>
    <dgm:cxn modelId="{6967AA71-EC12-0F4B-B985-BF988100DAC3}" type="presParOf" srcId="{F59836C2-C236-AB49-A198-307824AAB437}" destId="{E3619B3A-F389-EA4A-A92D-0815EBAF36D3}" srcOrd="1" destOrd="0" presId="urn:microsoft.com/office/officeart/2005/8/layout/hChevron3"/>
    <dgm:cxn modelId="{BC96ADC1-1756-9644-A434-36AEC7E38E92}" type="presParOf" srcId="{F59836C2-C236-AB49-A198-307824AAB437}" destId="{E1746778-921B-0043-8EE6-14717A8B2B61}" srcOrd="2" destOrd="0" presId="urn:microsoft.com/office/officeart/2005/8/layout/hChevron3"/>
    <dgm:cxn modelId="{49AB0B6A-E3A0-1A4B-9AE8-2A3062E61E88}" type="presParOf" srcId="{F59836C2-C236-AB49-A198-307824AAB437}" destId="{1A31E4FB-65DD-5E43-9954-B5088134F4E0}" srcOrd="3" destOrd="0" presId="urn:microsoft.com/office/officeart/2005/8/layout/hChevron3"/>
    <dgm:cxn modelId="{9CC0EC9B-EEA9-9D4D-867D-46229E5A965E}" type="presParOf" srcId="{F59836C2-C236-AB49-A198-307824AAB437}" destId="{51EA28F5-DDFE-AF4C-9FD5-B3481DE65D33}" srcOrd="4" destOrd="0" presId="urn:microsoft.com/office/officeart/2005/8/layout/hChevron3"/>
    <dgm:cxn modelId="{F4954518-943F-9B4C-BB47-046189DA439C}" type="presParOf" srcId="{F59836C2-C236-AB49-A198-307824AAB437}" destId="{E9E49EC9-383C-3641-B461-C4742310FEA2}" srcOrd="5" destOrd="0" presId="urn:microsoft.com/office/officeart/2005/8/layout/hChevron3"/>
    <dgm:cxn modelId="{831AF160-D01D-DF4D-A48E-9AC39113856B}" type="presParOf" srcId="{F59836C2-C236-AB49-A198-307824AAB437}" destId="{78323511-2FB1-554A-BBAA-0F1FEACD79A7}" srcOrd="6" destOrd="0" presId="urn:microsoft.com/office/officeart/2005/8/layout/hChevron3"/>
    <dgm:cxn modelId="{C8D7C777-4F96-3E49-98C2-43C1DF06D93E}" type="presParOf" srcId="{F59836C2-C236-AB49-A198-307824AAB437}" destId="{244328FD-CE8B-A94D-A956-A2877D726975}" srcOrd="7" destOrd="0" presId="urn:microsoft.com/office/officeart/2005/8/layout/hChevron3"/>
    <dgm:cxn modelId="{62BC63BB-381F-6240-8968-80E399A7A048}" type="presParOf" srcId="{F59836C2-C236-AB49-A198-307824AAB437}" destId="{55853464-55D4-B64D-9FCB-D16EC6C4B98A}" srcOrd="8" destOrd="0" presId="urn:microsoft.com/office/officeart/2005/8/layout/hChevron3"/>
    <dgm:cxn modelId="{CD1004F5-B401-4F48-B19A-7A7D3CEA868D}" type="presParOf" srcId="{F59836C2-C236-AB49-A198-307824AAB437}" destId="{BBB13369-5C80-ED4E-99E4-D41E170D7F92}" srcOrd="9" destOrd="0" presId="urn:microsoft.com/office/officeart/2005/8/layout/hChevron3"/>
    <dgm:cxn modelId="{DDFE18C2-0218-184F-B897-1710E259F223}" type="presParOf" srcId="{F59836C2-C236-AB49-A198-307824AAB437}" destId="{89D54AE4-3112-054C-BBB0-AAFE81D43E81}" srcOrd="10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3DBD8-ECC5-414D-84F7-15F1F1DD2980}">
      <dsp:nvSpPr>
        <dsp:cNvPr id="0" name=""/>
        <dsp:cNvSpPr/>
      </dsp:nvSpPr>
      <dsp:spPr>
        <a:xfrm>
          <a:off x="2135" y="0"/>
          <a:ext cx="2142615" cy="715010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Data Analysis basics</a:t>
          </a:r>
        </a:p>
      </dsp:txBody>
      <dsp:txXfrm>
        <a:off x="2135" y="0"/>
        <a:ext cx="1963863" cy="715010"/>
      </dsp:txXfrm>
    </dsp:sp>
    <dsp:sp modelId="{2098DA2B-AEE6-3C40-9851-568FBCAE4B16}">
      <dsp:nvSpPr>
        <dsp:cNvPr id="0" name=""/>
        <dsp:cNvSpPr/>
      </dsp:nvSpPr>
      <dsp:spPr>
        <a:xfrm>
          <a:off x="1716228" y="0"/>
          <a:ext cx="2142615" cy="715010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Essential Python for Data Analysis</a:t>
          </a:r>
        </a:p>
      </dsp:txBody>
      <dsp:txXfrm>
        <a:off x="2073733" y="0"/>
        <a:ext cx="1427605" cy="715010"/>
      </dsp:txXfrm>
    </dsp:sp>
    <dsp:sp modelId="{CBDDBCD8-0D91-1742-BC6E-C33D7F309C0B}">
      <dsp:nvSpPr>
        <dsp:cNvPr id="0" name=""/>
        <dsp:cNvSpPr/>
      </dsp:nvSpPr>
      <dsp:spPr>
        <a:xfrm>
          <a:off x="3430320" y="0"/>
          <a:ext cx="2142615" cy="715010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Python for Machine Learning</a:t>
          </a:r>
        </a:p>
      </dsp:txBody>
      <dsp:txXfrm>
        <a:off x="3787825" y="0"/>
        <a:ext cx="1427605" cy="715010"/>
      </dsp:txXfrm>
    </dsp:sp>
    <dsp:sp modelId="{8924B5F0-475C-424C-B8FD-F53C3DD330D5}">
      <dsp:nvSpPr>
        <dsp:cNvPr id="0" name=""/>
        <dsp:cNvSpPr/>
      </dsp:nvSpPr>
      <dsp:spPr>
        <a:xfrm>
          <a:off x="5144413" y="0"/>
          <a:ext cx="2142615" cy="71501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n-lt"/>
              <a:ea typeface="Tahoma" panose="020B0604030504040204" pitchFamily="34" charset="0"/>
              <a:cs typeface="Tahoma" panose="020B0604030504040204" pitchFamily="34" charset="0"/>
            </a:rPr>
            <a:t>Apply learning in real life </a:t>
          </a:r>
        </a:p>
      </dsp:txBody>
      <dsp:txXfrm>
        <a:off x="5501918" y="0"/>
        <a:ext cx="1427605" cy="7150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FFCF55-C5A4-1247-9C38-011C88B0DCD1}">
      <dsp:nvSpPr>
        <dsp:cNvPr id="0" name=""/>
        <dsp:cNvSpPr/>
      </dsp:nvSpPr>
      <dsp:spPr>
        <a:xfrm>
          <a:off x="890" y="21407"/>
          <a:ext cx="1458238" cy="583295"/>
        </a:xfrm>
        <a:prstGeom prst="homePlate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Type</a:t>
          </a:r>
        </a:p>
      </dsp:txBody>
      <dsp:txXfrm>
        <a:off x="890" y="21407"/>
        <a:ext cx="1312414" cy="583295"/>
      </dsp:txXfrm>
    </dsp:sp>
    <dsp:sp modelId="{E1746778-921B-0043-8EE6-14717A8B2B61}">
      <dsp:nvSpPr>
        <dsp:cNvPr id="0" name=""/>
        <dsp:cNvSpPr/>
      </dsp:nvSpPr>
      <dsp:spPr>
        <a:xfrm>
          <a:off x="1167481" y="21407"/>
          <a:ext cx="1458238" cy="58329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Edit/Proofread</a:t>
          </a:r>
        </a:p>
      </dsp:txBody>
      <dsp:txXfrm>
        <a:off x="1459129" y="21407"/>
        <a:ext cx="874943" cy="583295"/>
      </dsp:txXfrm>
    </dsp:sp>
    <dsp:sp modelId="{51EA28F5-DDFE-AF4C-9FD5-B3481DE65D33}">
      <dsp:nvSpPr>
        <dsp:cNvPr id="0" name=""/>
        <dsp:cNvSpPr/>
      </dsp:nvSpPr>
      <dsp:spPr>
        <a:xfrm>
          <a:off x="2334072" y="21407"/>
          <a:ext cx="1458238" cy="58329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Print for Report</a:t>
          </a:r>
        </a:p>
      </dsp:txBody>
      <dsp:txXfrm>
        <a:off x="2625720" y="21407"/>
        <a:ext cx="874943" cy="583295"/>
      </dsp:txXfrm>
    </dsp:sp>
    <dsp:sp modelId="{78323511-2FB1-554A-BBAA-0F1FEACD79A7}">
      <dsp:nvSpPr>
        <dsp:cNvPr id="0" name=""/>
        <dsp:cNvSpPr/>
      </dsp:nvSpPr>
      <dsp:spPr>
        <a:xfrm>
          <a:off x="3500663" y="21407"/>
          <a:ext cx="1458238" cy="58329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Print for Presentation Board</a:t>
          </a:r>
        </a:p>
      </dsp:txBody>
      <dsp:txXfrm>
        <a:off x="3792311" y="21407"/>
        <a:ext cx="874943" cy="583295"/>
      </dsp:txXfrm>
    </dsp:sp>
    <dsp:sp modelId="{55853464-55D4-B64D-9FCB-D16EC6C4B98A}">
      <dsp:nvSpPr>
        <dsp:cNvPr id="0" name=""/>
        <dsp:cNvSpPr/>
      </dsp:nvSpPr>
      <dsp:spPr>
        <a:xfrm>
          <a:off x="4667254" y="21407"/>
          <a:ext cx="1458238" cy="583295"/>
        </a:xfrm>
        <a:prstGeom prst="chevron">
          <a:avLst/>
        </a:prstGeom>
        <a:solidFill>
          <a:schemeClr val="accent5">
            <a:lumMod val="20000"/>
            <a:lumOff val="8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Assemble &amp; Construct Presentation Board</a:t>
          </a:r>
        </a:p>
      </dsp:txBody>
      <dsp:txXfrm>
        <a:off x="4958902" y="21407"/>
        <a:ext cx="874943" cy="583295"/>
      </dsp:txXfrm>
    </dsp:sp>
    <dsp:sp modelId="{89D54AE4-3112-054C-BBB0-AAFE81D43E81}">
      <dsp:nvSpPr>
        <dsp:cNvPr id="0" name=""/>
        <dsp:cNvSpPr/>
      </dsp:nvSpPr>
      <dsp:spPr>
        <a:xfrm>
          <a:off x="5833845" y="21407"/>
          <a:ext cx="1458238" cy="583295"/>
        </a:xfrm>
        <a:prstGeom prst="chevron">
          <a:avLst/>
        </a:prstGeom>
        <a:solidFill>
          <a:schemeClr val="accent5">
            <a:alpha val="99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21336" rIns="10668" bIns="2133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>
              <a:solidFill>
                <a:schemeClr val="tx1"/>
              </a:solidFill>
              <a:latin typeface="+mj-lt"/>
              <a:ea typeface="Tahoma" panose="020B0604030504040204" pitchFamily="34" charset="0"/>
              <a:cs typeface="Tahoma" panose="020B0604030504040204" pitchFamily="34" charset="0"/>
            </a:rPr>
            <a:t>Turn in Your Science Fair Project!</a:t>
          </a:r>
        </a:p>
      </dsp:txBody>
      <dsp:txXfrm>
        <a:off x="6125493" y="21407"/>
        <a:ext cx="874943" cy="583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F78673A00047D0AA39D9CFE3DB7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8CA77-0A16-4B27-B48D-49E0491E5FE6}"/>
      </w:docPartPr>
      <w:docPartBody>
        <w:p w:rsidR="00000000" w:rsidRDefault="00C11FDA">
          <w:pPr>
            <w:pStyle w:val="22F78673A00047D0AA39D9CFE3DB7130"/>
          </w:pPr>
          <w:r w:rsidRPr="00737983">
            <w:t>Three Components of a Competitive Science Fair Project:</w:t>
          </w:r>
        </w:p>
      </w:docPartBody>
    </w:docPart>
    <w:docPart>
      <w:docPartPr>
        <w:name w:val="80656B4AE8F242D185507D1899DB1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2380-4080-46AE-A7C9-9759058D8A47}"/>
      </w:docPartPr>
      <w:docPartBody>
        <w:p w:rsidR="00000000" w:rsidRDefault="00C11FDA">
          <w:pPr>
            <w:pStyle w:val="80656B4AE8F242D185507D1899DB1C31"/>
          </w:pPr>
          <w:r w:rsidRPr="00737983">
            <w:t>Science Journal</w:t>
          </w:r>
        </w:p>
      </w:docPartBody>
    </w:docPart>
    <w:docPart>
      <w:docPartPr>
        <w:name w:val="5F4281DF298842D089C20F2FB6CE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4B667-549B-4786-9F41-AE8B177D868F}"/>
      </w:docPartPr>
      <w:docPartBody>
        <w:p w:rsidR="00000000" w:rsidRDefault="00C11FDA">
          <w:pPr>
            <w:pStyle w:val="5F4281DF298842D089C20F2FB6CE08DE"/>
          </w:pPr>
          <w:r w:rsidRPr="00737983">
            <w:t>Research Report</w:t>
          </w:r>
        </w:p>
      </w:docPartBody>
    </w:docPart>
    <w:docPart>
      <w:docPartPr>
        <w:name w:val="183B4506AEDC47EB9EBC99BF8C73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4C96-22E0-4DA5-B3A2-B2D08EE78851}"/>
      </w:docPartPr>
      <w:docPartBody>
        <w:p w:rsidR="00000000" w:rsidRDefault="00C11FDA">
          <w:pPr>
            <w:pStyle w:val="183B4506AEDC47EB9EBC99BF8C73B210"/>
          </w:pPr>
          <w:r w:rsidRPr="00737983">
            <w:t>Presentation Board</w:t>
          </w:r>
        </w:p>
      </w:docPartBody>
    </w:docPart>
    <w:docPart>
      <w:docPartPr>
        <w:name w:val="EDBD48ECAB3B4DE1AF3C3ED0D9C06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E89F4-FC0B-42FB-B6BF-0BC66D98EA59}"/>
      </w:docPartPr>
      <w:docPartBody>
        <w:p w:rsidR="00000000" w:rsidRDefault="00C11FDA">
          <w:pPr>
            <w:pStyle w:val="EDBD48ECAB3B4DE1AF3C3ED0D9C06F78"/>
          </w:pPr>
          <w:r w:rsidRPr="00737983">
            <w:rPr>
              <w:rStyle w:val="Strong"/>
            </w:rPr>
            <w:t>Due Date (all components):</w:t>
          </w:r>
        </w:p>
      </w:docPartBody>
    </w:docPart>
    <w:docPart>
      <w:docPartPr>
        <w:name w:val="C76B5A311E294CF2906D2227A217F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0FA5-3BA4-4C73-8E62-41E10A9D637A}"/>
      </w:docPartPr>
      <w:docPartBody>
        <w:p w:rsidR="00000000" w:rsidRDefault="00C11FDA">
          <w:pPr>
            <w:pStyle w:val="C76B5A311E294CF2906D2227A217F852"/>
          </w:pPr>
          <w:r w:rsidRPr="00737983">
            <w:t>&lt;enter due date here&gt;</w:t>
          </w:r>
        </w:p>
      </w:docPartBody>
    </w:docPart>
    <w:docPart>
      <w:docPartPr>
        <w:name w:val="B5B668DAF02B413C98913AAA64DF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9BFE3-D8BB-40ED-B2A9-F64AF939A446}"/>
      </w:docPartPr>
      <w:docPartBody>
        <w:p w:rsidR="00000000" w:rsidRDefault="00C11FDA">
          <w:pPr>
            <w:pStyle w:val="B5B668DAF02B413C98913AAA64DF6974"/>
          </w:pPr>
          <w:r>
            <w:t>Complete by</w:t>
          </w:r>
        </w:p>
      </w:docPartBody>
    </w:docPart>
    <w:docPart>
      <w:docPartPr>
        <w:name w:val="CEA882855FB945C38C0099441153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FA8DB-F6D5-4579-8366-F36A4B5B35E3}"/>
      </w:docPartPr>
      <w:docPartBody>
        <w:p w:rsidR="00000000" w:rsidRDefault="00C11FDA">
          <w:pPr>
            <w:pStyle w:val="CEA882855FB945C38C0099441153D9F8"/>
          </w:pPr>
          <w:r w:rsidRPr="00CB37ED">
            <w:rPr>
              <w:rStyle w:val="SubtleEmphasis"/>
            </w:rPr>
            <w:t>Each BOLD word represents a page in your Research Report and Board.</w:t>
          </w:r>
        </w:p>
      </w:docPartBody>
    </w:docPart>
    <w:docPart>
      <w:docPartPr>
        <w:name w:val="423645D2688547DD9B9F18A5FA6BF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3414B-19CC-4AD3-B39F-B206572CED7F}"/>
      </w:docPartPr>
      <w:docPartBody>
        <w:p w:rsidR="00000000" w:rsidRDefault="00C11FDA">
          <w:pPr>
            <w:pStyle w:val="423645D2688547DD9B9F18A5FA6BF836"/>
          </w:pPr>
          <w:r w:rsidRPr="00737983">
            <w:t xml:space="preserve">&lt;insert date </w:t>
          </w:r>
          <w:r>
            <w:t>6</w:t>
          </w:r>
          <w:r w:rsidRPr="00737983">
            <w:t xml:space="preserve"> wks before Due Date&gt;</w:t>
          </w:r>
        </w:p>
      </w:docPartBody>
    </w:docPart>
    <w:docPart>
      <w:docPartPr>
        <w:name w:val="DEF9B0BC7B3F4283AFE2D14BD415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E5A3-81B3-4720-8745-492E3B176835}"/>
      </w:docPartPr>
      <w:docPartBody>
        <w:p w:rsidR="00000000" w:rsidRDefault="00C11FDA">
          <w:pPr>
            <w:pStyle w:val="DEF9B0BC7B3F4283AFE2D14BD415CC4B"/>
          </w:pPr>
          <w:r w:rsidRPr="00C43DF9">
            <w:rPr>
              <w:rFonts w:asciiTheme="majorHAnsi" w:hAnsiTheme="majorHAnsi" w:cs="Tahoma"/>
              <w:sz w:val="18"/>
              <w:szCs w:val="18"/>
            </w:rPr>
            <w:t>Prepare a Science Journal in which you will keep notes about all thoughts, actions, and data for the entirety of your project.</w:t>
          </w:r>
        </w:p>
      </w:docPartBody>
    </w:docPart>
    <w:docPart>
      <w:docPartPr>
        <w:name w:val="C26A2DA984C5406092B5E6F43471C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EF54-EAE4-4706-A41A-028935C115EB}"/>
      </w:docPartPr>
      <w:docPartBody>
        <w:p w:rsidR="00000000" w:rsidRDefault="00C11FDA">
          <w:pPr>
            <w:pStyle w:val="C26A2DA984C5406092B5E6F43471C993"/>
          </w:pPr>
          <w:r w:rsidRPr="00737983">
            <w:t xml:space="preserve">&lt;insert date </w:t>
          </w:r>
          <w:r>
            <w:t>7</w:t>
          </w:r>
          <w:r w:rsidRPr="00737983">
            <w:t xml:space="preserve"> wks before Due Date&gt;</w:t>
          </w:r>
        </w:p>
      </w:docPartBody>
    </w:docPart>
    <w:docPart>
      <w:docPartPr>
        <w:name w:val="D21F90AB66A44C3A93018078F11A3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9E7E8-22DA-4965-B7D3-3D9BEA18789E}"/>
      </w:docPartPr>
      <w:docPartBody>
        <w:p w:rsidR="00000000" w:rsidRDefault="00C11FDA">
          <w:pPr>
            <w:pStyle w:val="D21F90AB66A44C3A93018078F11A3755"/>
          </w:pPr>
          <w:r w:rsidRPr="00C43DF9">
            <w:rPr>
              <w:rFonts w:asciiTheme="majorHAnsi" w:hAnsiTheme="majorHAnsi" w:cs="Tahoma"/>
              <w:sz w:val="18"/>
              <w:szCs w:val="18"/>
            </w:rPr>
            <w:t>Brainstorm topic or subject in which you are interested (</w:t>
          </w:r>
          <w:r w:rsidRPr="00C43DF9">
            <w:rPr>
              <w:rFonts w:asciiTheme="majorHAnsi" w:hAnsiTheme="majorHAnsi" w:cs="Tahoma"/>
              <w:sz w:val="18"/>
              <w:szCs w:val="18"/>
            </w:rPr>
            <w:t>life science, earth science?) Is there a question or problem that interests you? Research via Bing, classmates, adults, library.</w:t>
          </w:r>
        </w:p>
      </w:docPartBody>
    </w:docPart>
    <w:docPart>
      <w:docPartPr>
        <w:name w:val="D6A1EC0F9FC24FF986EA0C89A71D3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731B-9921-4398-A18A-E61F331721DA}"/>
      </w:docPartPr>
      <w:docPartBody>
        <w:p w:rsidR="00000000" w:rsidRDefault="00C11FDA">
          <w:pPr>
            <w:pStyle w:val="D6A1EC0F9FC24FF986EA0C89A71D36D6"/>
          </w:pPr>
          <w:r w:rsidRPr="00737983">
            <w:t xml:space="preserve">&lt;insert date </w:t>
          </w:r>
          <w:r>
            <w:t>7</w:t>
          </w:r>
          <w:r w:rsidRPr="00737983">
            <w:t xml:space="preserve"> wks before Due Date&gt;</w:t>
          </w:r>
        </w:p>
      </w:docPartBody>
    </w:docPart>
    <w:docPart>
      <w:docPartPr>
        <w:name w:val="FE9BCDE49AA14F5CB1B8D3970591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CD61-A4A0-46C2-BA40-EF61EA038DF2}"/>
      </w:docPartPr>
      <w:docPartBody>
        <w:p w:rsidR="00000000" w:rsidRDefault="00C11FDA">
          <w:pPr>
            <w:pStyle w:val="FE9BCDE49AA14F5CB1B8D39705918EF5"/>
          </w:pPr>
          <w:r w:rsidRPr="00C43DF9">
            <w:rPr>
              <w:rFonts w:asciiTheme="majorHAnsi" w:hAnsiTheme="majorHAnsi" w:cs="Tahoma"/>
              <w:sz w:val="18"/>
              <w:szCs w:val="18"/>
            </w:rPr>
            <w:t xml:space="preserve">Determine the </w:t>
          </w:r>
          <w:r w:rsidRPr="00CB37ED">
            <w:rPr>
              <w:rStyle w:val="Strong"/>
            </w:rPr>
            <w:t>PROBLEM</w:t>
          </w:r>
          <w:r w:rsidRPr="00C43DF9">
            <w:rPr>
              <w:rFonts w:asciiTheme="majorHAnsi" w:hAnsiTheme="majorHAnsi" w:cs="Tahoma"/>
              <w:sz w:val="18"/>
              <w:szCs w:val="18"/>
            </w:rPr>
            <w:t xml:space="preserve"> you wish to solve. What is the purpose of your experiment? Have the </w:t>
          </w:r>
          <w:r w:rsidRPr="00CB37ED">
            <w:rPr>
              <w:rStyle w:val="Strong"/>
            </w:rPr>
            <w:t>P</w:t>
          </w:r>
          <w:r w:rsidRPr="00CB37ED">
            <w:rPr>
              <w:rStyle w:val="Strong"/>
            </w:rPr>
            <w:t>ROBLEM</w:t>
          </w:r>
          <w:r w:rsidRPr="00C43DF9">
            <w:rPr>
              <w:rFonts w:asciiTheme="majorHAnsi" w:hAnsiTheme="majorHAnsi" w:cs="Tahoma"/>
              <w:sz w:val="18"/>
              <w:szCs w:val="18"/>
            </w:rPr>
            <w:t xml:space="preserve"> approved by your teacher.</w:t>
          </w:r>
        </w:p>
      </w:docPartBody>
    </w:docPart>
    <w:docPart>
      <w:docPartPr>
        <w:name w:val="D753920873F64611AE05B16F3C30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5FBC5-55F6-4DEF-B87E-0532431503E7}"/>
      </w:docPartPr>
      <w:docPartBody>
        <w:p w:rsidR="00000000" w:rsidRDefault="00C11FDA">
          <w:pPr>
            <w:pStyle w:val="D753920873F64611AE05B16F3C306D4D"/>
          </w:pPr>
          <w:r w:rsidRPr="00737983">
            <w:t xml:space="preserve">&lt;insert date </w:t>
          </w:r>
          <w:r>
            <w:t>6</w:t>
          </w:r>
          <w:r w:rsidRPr="00737983">
            <w:t xml:space="preserve"> wks before Due Date&gt;</w:t>
          </w:r>
        </w:p>
      </w:docPartBody>
    </w:docPart>
    <w:docPart>
      <w:docPartPr>
        <w:name w:val="4A59D72F287A4D8599F2D14AE8774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649F5-1156-46CB-8527-97ED006B7C5D}"/>
      </w:docPartPr>
      <w:docPartBody>
        <w:p w:rsidR="00000000" w:rsidRDefault="00C11FDA">
          <w:pPr>
            <w:pStyle w:val="4A59D72F287A4D8599F2D14AE8774EFA"/>
          </w:pPr>
          <w:r w:rsidRPr="00CB37ED">
            <w:t xml:space="preserve">Compose a </w:t>
          </w:r>
          <w:r w:rsidRPr="00CB37ED">
            <w:rPr>
              <w:rStyle w:val="Strong"/>
            </w:rPr>
            <w:t>HYPOTHESIS</w:t>
          </w:r>
          <w:r w:rsidRPr="00CB37ED">
            <w:t xml:space="preserve"> that clarifies what you think will happen when you conduct your experiment. This is your “If I ___, then___ will happen because ___” statement.</w:t>
          </w:r>
        </w:p>
      </w:docPartBody>
    </w:docPart>
    <w:docPart>
      <w:docPartPr>
        <w:name w:val="38DAC0D2C0C64002B237B8E0961E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05DA-326D-47F0-B1FE-6EF35FBA9A88}"/>
      </w:docPartPr>
      <w:docPartBody>
        <w:p w:rsidR="00000000" w:rsidRDefault="00C11FDA">
          <w:pPr>
            <w:pStyle w:val="38DAC0D2C0C64002B237B8E0961E1BDC"/>
          </w:pPr>
          <w:r w:rsidRPr="00737983">
            <w:t xml:space="preserve">&lt;insert date </w:t>
          </w:r>
          <w:r>
            <w:t>5</w:t>
          </w:r>
          <w:r w:rsidRPr="00737983">
            <w:t xml:space="preserve"> wks bef</w:t>
          </w:r>
          <w:r w:rsidRPr="00737983">
            <w:t>ore Due Date&gt;</w:t>
          </w:r>
        </w:p>
      </w:docPartBody>
    </w:docPart>
    <w:docPart>
      <w:docPartPr>
        <w:name w:val="50BA67F330C544FE94A6CFE952D7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E0A25-A4A0-4241-8E59-5335C1BC6D10}"/>
      </w:docPartPr>
      <w:docPartBody>
        <w:p w:rsidR="00000000" w:rsidRDefault="00C11FDA">
          <w:pPr>
            <w:pStyle w:val="50BA67F330C544FE94A6CFE952D7EE7F"/>
          </w:pPr>
          <w:r w:rsidRPr="00CB37ED">
            <w:t xml:space="preserve">Design your experiment in detail. Generate a </w:t>
          </w:r>
          <w:r w:rsidRPr="00CB37ED">
            <w:rPr>
              <w:rStyle w:val="Strong"/>
            </w:rPr>
            <w:t>MATERIALS LIST</w:t>
          </w:r>
          <w:r w:rsidRPr="00CB37ED">
            <w:t>.</w:t>
          </w:r>
        </w:p>
      </w:docPartBody>
    </w:docPart>
    <w:docPart>
      <w:docPartPr>
        <w:name w:val="3DFEE15E9CF6491D862AEDCDC616A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ED750-117A-4015-833A-1C1174B75F0E}"/>
      </w:docPartPr>
      <w:docPartBody>
        <w:p w:rsidR="00000000" w:rsidRDefault="00C11FDA">
          <w:pPr>
            <w:pStyle w:val="3DFEE15E9CF6491D862AEDCDC616A199"/>
          </w:pPr>
          <w:r w:rsidRPr="00737983">
            <w:t xml:space="preserve">&lt;insert date </w:t>
          </w:r>
          <w:r>
            <w:t>5</w:t>
          </w:r>
          <w:r w:rsidRPr="00737983">
            <w:t xml:space="preserve"> wks before Due Date&gt;</w:t>
          </w:r>
        </w:p>
      </w:docPartBody>
    </w:docPart>
    <w:docPart>
      <w:docPartPr>
        <w:name w:val="D1466C5270564AAB845A2FB87763E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5AF3C-2FA9-4551-B4B3-31858365A369}"/>
      </w:docPartPr>
      <w:docPartBody>
        <w:p w:rsidR="00000000" w:rsidRDefault="00C11FDA">
          <w:pPr>
            <w:pStyle w:val="D1466C5270564AAB845A2FB87763EC85"/>
          </w:pPr>
          <w:r w:rsidRPr="00CB37ED">
            <w:t xml:space="preserve">Conduct your experiment. Write and check step-by-step directions. These will be your </w:t>
          </w:r>
          <w:r w:rsidRPr="00CB37ED">
            <w:rPr>
              <w:rStyle w:val="Strong"/>
            </w:rPr>
            <w:t>PROCEDURES</w:t>
          </w:r>
          <w:r w:rsidRPr="00CB37ED">
            <w:t>. (Adjust timing here if project is more time-consuming).</w:t>
          </w:r>
        </w:p>
      </w:docPartBody>
    </w:docPart>
    <w:docPart>
      <w:docPartPr>
        <w:name w:val="4C4B66BDBE994F0D8FB6C192505EC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B5CE2-AD19-4C25-9302-8CE31A13456D}"/>
      </w:docPartPr>
      <w:docPartBody>
        <w:p w:rsidR="00000000" w:rsidRDefault="00C11FDA">
          <w:pPr>
            <w:pStyle w:val="4C4B66BDBE994F0D8FB6C192505ECCA6"/>
          </w:pPr>
          <w:r w:rsidRPr="00737983">
            <w:t xml:space="preserve">&lt;insert date </w:t>
          </w:r>
          <w:r>
            <w:t>5</w:t>
          </w:r>
          <w:r w:rsidRPr="00737983">
            <w:t xml:space="preserve"> wks before Due Date&gt;</w:t>
          </w:r>
        </w:p>
      </w:docPartBody>
    </w:docPart>
    <w:docPart>
      <w:docPartPr>
        <w:name w:val="829088340D7747D880A1D3E56A0B4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D6A16-BA05-4EDD-B913-371481439F2A}"/>
      </w:docPartPr>
      <w:docPartBody>
        <w:p w:rsidR="00000000" w:rsidRDefault="00C11FDA">
          <w:pPr>
            <w:pStyle w:val="829088340D7747D880A1D3E56A0B44BB"/>
          </w:pPr>
          <w:r w:rsidRPr="00C43DF9">
            <w:rPr>
              <w:rFonts w:asciiTheme="majorHAnsi" w:hAnsiTheme="majorHAnsi" w:cs="Tahoma"/>
              <w:sz w:val="18"/>
              <w:szCs w:val="18"/>
            </w:rPr>
            <w:t>As you are conducting your experiment, take note of all possible qu</w:t>
          </w:r>
          <w:r w:rsidRPr="00C43DF9">
            <w:rPr>
              <w:rFonts w:asciiTheme="majorHAnsi" w:hAnsiTheme="majorHAnsi" w:cs="Tahoma"/>
              <w:sz w:val="18"/>
              <w:szCs w:val="18"/>
            </w:rPr>
            <w:t>antitative data in your Science Journal (measuring, timing, weighing). This data will prove or disprove your hypothesis.</w:t>
          </w:r>
        </w:p>
      </w:docPartBody>
    </w:docPart>
    <w:docPart>
      <w:docPartPr>
        <w:name w:val="8D4973C0419D4E80ACCDB618E8C29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4D5B-3C62-4533-96F6-32ACCB80D01A}"/>
      </w:docPartPr>
      <w:docPartBody>
        <w:p w:rsidR="00000000" w:rsidRDefault="00C11FDA">
          <w:pPr>
            <w:pStyle w:val="8D4973C0419D4E80ACCDB618E8C29533"/>
          </w:pPr>
          <w:r w:rsidRPr="00737983">
            <w:t xml:space="preserve">&lt;insert date </w:t>
          </w:r>
          <w:r>
            <w:t>4</w:t>
          </w:r>
          <w:r w:rsidRPr="00737983">
            <w:t xml:space="preserve"> wks before Due Date&gt;</w:t>
          </w:r>
        </w:p>
      </w:docPartBody>
    </w:docPart>
    <w:docPart>
      <w:docPartPr>
        <w:name w:val="DFBB4FF3CA9E499686C9FC6A48B45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D8A82-6273-44F7-B159-E3231F64A9AA}"/>
      </w:docPartPr>
      <w:docPartBody>
        <w:p w:rsidR="00000000" w:rsidRDefault="00C11FDA">
          <w:pPr>
            <w:pStyle w:val="DFBB4FF3CA9E499686C9FC6A48B45475"/>
          </w:pPr>
          <w:r w:rsidRPr="00CB37ED">
            <w:t>Once your experiment is complete, organize your data and choose a graphic that will best illustrate</w:t>
          </w:r>
          <w:r w:rsidRPr="00CB37ED">
            <w:t xml:space="preserve"> the change that took place. These are your </w:t>
          </w:r>
          <w:r w:rsidRPr="00CB37ED">
            <w:rPr>
              <w:rStyle w:val="Strong"/>
            </w:rPr>
            <w:t>RESULTS</w:t>
          </w:r>
          <w:r w:rsidRPr="00CB37ED">
            <w:t>.</w:t>
          </w:r>
        </w:p>
      </w:docPartBody>
    </w:docPart>
    <w:docPart>
      <w:docPartPr>
        <w:name w:val="F75B6E8065EF4FC0A224B6EB3DA93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82DC-8347-4181-9C5A-B7EB6E51E84D}"/>
      </w:docPartPr>
      <w:docPartBody>
        <w:p w:rsidR="00000000" w:rsidRDefault="00C11FDA">
          <w:pPr>
            <w:pStyle w:val="F75B6E8065EF4FC0A224B6EB3DA93FE3"/>
          </w:pPr>
          <w:r w:rsidRPr="00737983">
            <w:t>&lt;insert date 3 wks before Due Date&gt;</w:t>
          </w:r>
        </w:p>
      </w:docPartBody>
    </w:docPart>
    <w:docPart>
      <w:docPartPr>
        <w:name w:val="01275F5B56304ED8867FDA33F27B5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18131-3B9F-496B-9D81-F8BDA1C8A135}"/>
      </w:docPartPr>
      <w:docPartBody>
        <w:p w:rsidR="00000000" w:rsidRDefault="00C11FDA">
          <w:pPr>
            <w:pStyle w:val="01275F5B56304ED8867FDA33F27B510F"/>
          </w:pPr>
          <w:r w:rsidRPr="00CB37ED">
            <w:t xml:space="preserve">Analyze your results, then compose a clear </w:t>
          </w:r>
          <w:r w:rsidRPr="00CB37ED">
            <w:rPr>
              <w:rStyle w:val="Strong"/>
            </w:rPr>
            <w:t>DATA ANALYSIS</w:t>
          </w:r>
          <w:r w:rsidRPr="00CB37ED">
            <w:t>.</w:t>
          </w:r>
        </w:p>
      </w:docPartBody>
    </w:docPart>
    <w:docPart>
      <w:docPartPr>
        <w:name w:val="F199BF2FB5774E629D0A84A8B1CEE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D9E04-63A4-4C49-959B-1649C346D7E5}"/>
      </w:docPartPr>
      <w:docPartBody>
        <w:p w:rsidR="00000000" w:rsidRDefault="00C11FDA">
          <w:pPr>
            <w:pStyle w:val="F199BF2FB5774E629D0A84A8B1CEE4AD"/>
          </w:pPr>
          <w:r w:rsidRPr="00737983">
            <w:t>&lt;insert date 3 wks before Due Date&gt;</w:t>
          </w:r>
        </w:p>
      </w:docPartBody>
    </w:docPart>
    <w:docPart>
      <w:docPartPr>
        <w:name w:val="BCCB1035ADE241C3A1E523778BC78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78E71-33EE-430D-8CE8-2D218DCD2A47}"/>
      </w:docPartPr>
      <w:docPartBody>
        <w:p w:rsidR="00000000" w:rsidRDefault="00C11FDA">
          <w:pPr>
            <w:pStyle w:val="BCCB1035ADE241C3A1E523778BC78953"/>
          </w:pPr>
          <w:r w:rsidRPr="00CB37ED">
            <w:t xml:space="preserve">Write your </w:t>
          </w:r>
          <w:r w:rsidRPr="00CB37ED">
            <w:rPr>
              <w:rStyle w:val="Strong"/>
            </w:rPr>
            <w:t>CONCLUSION</w:t>
          </w:r>
          <w:r w:rsidRPr="00CB37ED">
            <w:t xml:space="preserve">, which is your interpretation of the data (why </w:t>
          </w:r>
          <w:r w:rsidRPr="00CB37ED">
            <w:t>did the results occur?)</w:t>
          </w:r>
        </w:p>
      </w:docPartBody>
    </w:docPart>
    <w:docPart>
      <w:docPartPr>
        <w:name w:val="1AF486EA7CFB4EF78B2BEDEC88175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BD947-C8E3-486B-B45C-3C8138704E83}"/>
      </w:docPartPr>
      <w:docPartBody>
        <w:p w:rsidR="00000000" w:rsidRDefault="00C11FDA">
          <w:pPr>
            <w:pStyle w:val="1AF486EA7CFB4EF78B2BEDEC88175D0B"/>
          </w:pPr>
          <w:r>
            <w:t>Complete by</w:t>
          </w:r>
        </w:p>
      </w:docPartBody>
    </w:docPart>
    <w:docPart>
      <w:docPartPr>
        <w:name w:val="82DD2FE93BCA4081B49098135E12A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6F72A-9E93-4D26-A424-5B330DB39469}"/>
      </w:docPartPr>
      <w:docPartBody>
        <w:p w:rsidR="00000000" w:rsidRDefault="00C11FDA">
          <w:pPr>
            <w:pStyle w:val="82DD2FE93BCA4081B49098135E12A8C8"/>
          </w:pPr>
          <w:r w:rsidRPr="00737983">
            <w:t>&lt;insert date 3 wks before Due Date&gt;</w:t>
          </w:r>
        </w:p>
      </w:docPartBody>
    </w:docPart>
    <w:docPart>
      <w:docPartPr>
        <w:name w:val="04E437DBDC184977B246C82E67F35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05238-64D3-4300-BB6E-E49839E1A522}"/>
      </w:docPartPr>
      <w:docPartBody>
        <w:p w:rsidR="00000000" w:rsidRDefault="00C11FDA">
          <w:pPr>
            <w:pStyle w:val="04E437DBDC184977B246C82E67F35D4A"/>
          </w:pPr>
          <w:r w:rsidRPr="00737983">
            <w:t>Write, compose, and design supporting pages for your report</w:t>
          </w:r>
          <w:r w:rsidRPr="00CB37ED">
            <w:rPr>
              <w:rStyle w:val="Strong"/>
            </w:rPr>
            <w:t>: TITLE PAGE, ABSTRACT, ACKNOWLEDGMENTS, TABLE OF CONTENTS, RESEARCH SUMMARY, GLOSSARY, and CITED SOURCES</w:t>
          </w:r>
          <w:r w:rsidRPr="00737983">
            <w:t>.</w:t>
          </w:r>
        </w:p>
      </w:docPartBody>
    </w:docPart>
    <w:docPart>
      <w:docPartPr>
        <w:name w:val="5E1182E5748A4B7BB7D7FDA01990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29AF-0EBF-419D-939C-3BB2E3F77C26}"/>
      </w:docPartPr>
      <w:docPartBody>
        <w:p w:rsidR="00000000" w:rsidRDefault="00C11FDA">
          <w:pPr>
            <w:pStyle w:val="5E1182E5748A4B7BB7D7FDA01990BD86"/>
          </w:pPr>
          <w:r w:rsidRPr="00737983">
            <w:t xml:space="preserve">&lt;insert date </w:t>
          </w:r>
          <w:r>
            <w:t>2</w:t>
          </w:r>
          <w:r w:rsidRPr="00737983">
            <w:t xml:space="preserve"> wks</w:t>
          </w:r>
          <w:r w:rsidRPr="00737983">
            <w:t xml:space="preserve"> before Due Date&gt;</w:t>
          </w:r>
        </w:p>
      </w:docPartBody>
    </w:docPart>
    <w:docPart>
      <w:docPartPr>
        <w:name w:val="2386B041AF804E35AC8815E8512EC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A024A-4AB5-44CE-AEF0-9BB77D8FEEA8}"/>
      </w:docPartPr>
      <w:docPartBody>
        <w:p w:rsidR="00000000" w:rsidRDefault="00C11FDA">
          <w:pPr>
            <w:pStyle w:val="2386B041AF804E35AC8815E8512ECBA7"/>
          </w:pPr>
          <w:r w:rsidRPr="00737983">
            <w:t>Type all pages of your report. You have been writing them all along. Pay close attention to parameters set by your teacher or science fair director.</w:t>
          </w:r>
        </w:p>
      </w:docPartBody>
    </w:docPart>
    <w:docPart>
      <w:docPartPr>
        <w:name w:val="DF59C67FCF114A6CA909D2AEB8AD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16869-B9B9-4355-B7FE-FB03563EE345}"/>
      </w:docPartPr>
      <w:docPartBody>
        <w:p w:rsidR="00000000" w:rsidRDefault="00C11FDA">
          <w:pPr>
            <w:pStyle w:val="DF59C67FCF114A6CA909D2AEB8AD5CC4"/>
          </w:pPr>
          <w:r w:rsidRPr="00737983">
            <w:t xml:space="preserve">&lt;insert date </w:t>
          </w:r>
          <w:r>
            <w:t>2</w:t>
          </w:r>
          <w:r w:rsidRPr="00737983">
            <w:t xml:space="preserve"> wks before Due Date&gt;</w:t>
          </w:r>
        </w:p>
      </w:docPartBody>
    </w:docPart>
    <w:docPart>
      <w:docPartPr>
        <w:name w:val="8101579456414B6886BA91109FA90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556D2-B83D-4A0D-BD84-850857EA5564}"/>
      </w:docPartPr>
      <w:docPartBody>
        <w:p w:rsidR="00000000" w:rsidRDefault="00C11FDA">
          <w:pPr>
            <w:pStyle w:val="8101579456414B6886BA91109FA90984"/>
          </w:pPr>
          <w:r w:rsidRPr="00737983">
            <w:t>Proofread and edit all typed pages and graphics.</w:t>
          </w:r>
        </w:p>
      </w:docPartBody>
    </w:docPart>
    <w:docPart>
      <w:docPartPr>
        <w:name w:val="F8E6E8110F914AC0BE73F595E8A0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7C38E-D733-49E2-981B-BF4FC10E0A2D}"/>
      </w:docPartPr>
      <w:docPartBody>
        <w:p w:rsidR="00000000" w:rsidRDefault="00C11FDA">
          <w:pPr>
            <w:pStyle w:val="F8E6E8110F914AC0BE73F595E8A068F5"/>
          </w:pPr>
          <w:r w:rsidRPr="00737983">
            <w:t>&lt;ins</w:t>
          </w:r>
          <w:r w:rsidRPr="00737983">
            <w:t xml:space="preserve">ert date </w:t>
          </w:r>
          <w:r>
            <w:t>2</w:t>
          </w:r>
          <w:r w:rsidRPr="00737983">
            <w:t xml:space="preserve"> wks before Due Date&gt;</w:t>
          </w:r>
        </w:p>
      </w:docPartBody>
    </w:docPart>
    <w:docPart>
      <w:docPartPr>
        <w:name w:val="FD0D35EC01004F618E94008524384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2E6F1-55C7-4E5E-870E-29182F31AFA4}"/>
      </w:docPartPr>
      <w:docPartBody>
        <w:p w:rsidR="00000000" w:rsidRDefault="00C11FDA">
          <w:pPr>
            <w:pStyle w:val="FD0D35EC01004F618E940085243844A2"/>
          </w:pPr>
          <w:r w:rsidRPr="00737983">
            <w:t>Print pages for your report. Assemble. Bind.</w:t>
          </w:r>
        </w:p>
      </w:docPartBody>
    </w:docPart>
    <w:docPart>
      <w:docPartPr>
        <w:name w:val="3D882BBCCFEA476D86588431428B0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103F-9129-4BAF-9137-1E3C74F3D2F3}"/>
      </w:docPartPr>
      <w:docPartBody>
        <w:p w:rsidR="00000000" w:rsidRDefault="00C11FDA">
          <w:pPr>
            <w:pStyle w:val="3D882BBCCFEA476D86588431428B0000"/>
          </w:pPr>
          <w:r w:rsidRPr="00737983">
            <w:t xml:space="preserve">&lt;insert date </w:t>
          </w:r>
          <w:r>
            <w:t>10</w:t>
          </w:r>
          <w:r w:rsidRPr="00737983">
            <w:t xml:space="preserve"> wks before Due Date&gt;</w:t>
          </w:r>
        </w:p>
      </w:docPartBody>
    </w:docPart>
    <w:docPart>
      <w:docPartPr>
        <w:name w:val="582E5912C0EF490B833C11A75D87C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4B16-A83A-4D3E-8BEC-980FED8251B0}"/>
      </w:docPartPr>
      <w:docPartBody>
        <w:p w:rsidR="00000000" w:rsidRDefault="00C11FDA">
          <w:pPr>
            <w:pStyle w:val="582E5912C0EF490B833C11A75D87CB2A"/>
          </w:pPr>
          <w:r w:rsidRPr="00737983">
            <w:t xml:space="preserve">Print </w:t>
          </w:r>
          <w:r w:rsidRPr="00CB37ED">
            <w:rPr>
              <w:rStyle w:val="Strong"/>
            </w:rPr>
            <w:t>PROBLEM, HYPOTHESIS, MATERIALS LIST, PROCEDURE, DATA GRAPHICS, DATA ANALYSIS, and CONCLUSION</w:t>
          </w:r>
          <w:r w:rsidRPr="00737983">
            <w:t xml:space="preserve"> in larger text size to fit presentation board.</w:t>
          </w:r>
        </w:p>
      </w:docPartBody>
    </w:docPart>
    <w:docPart>
      <w:docPartPr>
        <w:name w:val="98D00E1179E045C3ACBCB171DC9F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A813A-850F-4E4A-8B90-86AABB1D359D}"/>
      </w:docPartPr>
      <w:docPartBody>
        <w:p w:rsidR="00000000" w:rsidRDefault="00C11FDA">
          <w:pPr>
            <w:pStyle w:val="98D00E1179E045C3ACBCB171DC9FCB75"/>
          </w:pPr>
          <w:r w:rsidRPr="00737983">
            <w:t xml:space="preserve">&lt;insert date </w:t>
          </w:r>
          <w:r>
            <w:t>7</w:t>
          </w:r>
          <w:r w:rsidRPr="00737983">
            <w:t xml:space="preserve"> wks before Due Date&gt;</w:t>
          </w:r>
        </w:p>
      </w:docPartBody>
    </w:docPart>
    <w:docPart>
      <w:docPartPr>
        <w:name w:val="6EF6922D66A1428FB390F134E3CFE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5C33A-7A11-4ED8-A7B1-020D50329668}"/>
      </w:docPartPr>
      <w:docPartBody>
        <w:p w:rsidR="00000000" w:rsidRDefault="00C11FDA">
          <w:pPr>
            <w:pStyle w:val="6EF6922D66A1428FB390F134E3CFEEAD"/>
          </w:pPr>
          <w:r w:rsidRPr="00737983">
            <w:t>Assemble components onto Presentation Board according to parameters set by your teacher or science fair director. Add photographs and title. Be neat</w:t>
          </w:r>
        </w:p>
      </w:docPartBody>
    </w:docPart>
    <w:docPart>
      <w:docPartPr>
        <w:name w:val="D1C842595EFE4D498831742C6EFCD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E348C-4E8B-4FD7-8B1C-EB282F86E9EF}"/>
      </w:docPartPr>
      <w:docPartBody>
        <w:p w:rsidR="00000000" w:rsidRDefault="00C11FDA">
          <w:pPr>
            <w:pStyle w:val="D1C842595EFE4D498831742C6EFCDA94"/>
          </w:pPr>
          <w:r w:rsidRPr="00737983">
            <w:t xml:space="preserve">&lt;insert date </w:t>
          </w:r>
          <w:r>
            <w:t>5</w:t>
          </w:r>
          <w:r w:rsidRPr="00737983">
            <w:t xml:space="preserve"> wks befo</w:t>
          </w:r>
          <w:r w:rsidRPr="00737983">
            <w:t>re Due Date&gt;</w:t>
          </w:r>
        </w:p>
      </w:docPartBody>
    </w:docPart>
    <w:docPart>
      <w:docPartPr>
        <w:name w:val="1E3A812EB3794120913186CA4ED36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9BB29-3A6A-43CD-81F4-E15A79F17C59}"/>
      </w:docPartPr>
      <w:docPartBody>
        <w:p w:rsidR="00000000" w:rsidRDefault="00C11FDA">
          <w:pPr>
            <w:pStyle w:val="1E3A812EB3794120913186CA4ED36191"/>
          </w:pPr>
          <w:r w:rsidRPr="00737983">
            <w:t>Review Science Journal and check for completeness.</w:t>
          </w:r>
        </w:p>
      </w:docPartBody>
    </w:docPart>
    <w:docPart>
      <w:docPartPr>
        <w:name w:val="EDA0AB05A3884224BDA87371A674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FBFB6-DFD6-404F-9AD1-2144F94AFE46}"/>
      </w:docPartPr>
      <w:docPartBody>
        <w:p w:rsidR="00000000" w:rsidRDefault="00C11FDA">
          <w:pPr>
            <w:pStyle w:val="EDA0AB05A3884224BDA87371A6744C20"/>
          </w:pPr>
          <w:r w:rsidRPr="00CB37ED">
            <w:t>&lt;insert Due Date&gt;</w:t>
          </w:r>
        </w:p>
      </w:docPartBody>
    </w:docPart>
    <w:docPart>
      <w:docPartPr>
        <w:name w:val="408247C09B04433EAA23715A9E3F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AA420-F5B5-4A3A-9BB7-3D2C7E0A0581}"/>
      </w:docPartPr>
      <w:docPartBody>
        <w:p w:rsidR="00000000" w:rsidRDefault="00C11FDA">
          <w:pPr>
            <w:pStyle w:val="408247C09B04433EAA23715A9E3F8E01"/>
          </w:pPr>
          <w:r w:rsidRPr="00737983">
            <w:t>You are finished with all three components of your competitive science project!</w:t>
          </w:r>
        </w:p>
      </w:docPartBody>
    </w:docPart>
    <w:docPart>
      <w:docPartPr>
        <w:name w:val="CDC28E8732154247AF183439DF9F5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8E2F4-B07D-4B45-A926-4AD0D57D2E55}"/>
      </w:docPartPr>
      <w:docPartBody>
        <w:p w:rsidR="00000000" w:rsidRDefault="00C11FDA">
          <w:pPr>
            <w:pStyle w:val="CDC28E8732154247AF183439DF9F583A"/>
          </w:pPr>
          <w:r w:rsidRPr="00737983">
            <w:t>Science Journal</w:t>
          </w:r>
        </w:p>
      </w:docPartBody>
    </w:docPart>
    <w:docPart>
      <w:docPartPr>
        <w:name w:val="F0FC358C422645CE9D962518F4FC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B0ED7-52E8-4024-A956-6B3B0EE73492}"/>
      </w:docPartPr>
      <w:docPartBody>
        <w:p w:rsidR="00000000" w:rsidRDefault="00C11FDA">
          <w:pPr>
            <w:pStyle w:val="F0FC358C422645CE9D962518F4FC45D3"/>
          </w:pPr>
          <w:r w:rsidRPr="00737983">
            <w:t>Research Report</w:t>
          </w:r>
        </w:p>
      </w:docPartBody>
    </w:docPart>
    <w:docPart>
      <w:docPartPr>
        <w:name w:val="EA1E8DB8627F4C19A6F0423BB9EA1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635A-4102-413C-994A-61D7D8A3D46F}"/>
      </w:docPartPr>
      <w:docPartBody>
        <w:p w:rsidR="00000000" w:rsidRDefault="00C11FDA">
          <w:pPr>
            <w:pStyle w:val="EA1E8DB8627F4C19A6F0423BB9EA11CD"/>
          </w:pPr>
          <w:r w:rsidRPr="00737983">
            <w:t>Presentation Board</w:t>
          </w:r>
        </w:p>
      </w:docPartBody>
    </w:docPart>
    <w:docPart>
      <w:docPartPr>
        <w:name w:val="6329C9EA6AC14AA8B07B334498B05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1C30B-186A-4B22-B4ED-426B8DEE12DE}"/>
      </w:docPartPr>
      <w:docPartBody>
        <w:p w:rsidR="00000000" w:rsidRDefault="00C11FDA">
          <w:pPr>
            <w:pStyle w:val="6329C9EA6AC14AA8B07B334498B05F93"/>
          </w:pPr>
          <w:r w:rsidRPr="00737983">
            <w:t>Parent Acknowledgment for</w:t>
          </w:r>
        </w:p>
      </w:docPartBody>
    </w:docPart>
    <w:docPart>
      <w:docPartPr>
        <w:name w:val="E754AAD16F48472399DD2E75BE939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E460C-CA89-45CA-8A7E-2F960196CFD5}"/>
      </w:docPartPr>
      <w:docPartBody>
        <w:p w:rsidR="00000000" w:rsidRDefault="00C11FDA">
          <w:pPr>
            <w:pStyle w:val="E754AAD16F48472399DD2E75BE939799"/>
          </w:pPr>
          <w:r w:rsidRPr="00737983">
            <w:t>&lt;enter student na</w:t>
          </w:r>
          <w:r w:rsidRPr="00737983">
            <w:t>me&gt;</w:t>
          </w:r>
        </w:p>
      </w:docPartBody>
    </w:docPart>
    <w:docPart>
      <w:docPartPr>
        <w:name w:val="00AD0FB875A14E189631A59F8C0F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FBE3F-7766-4BBE-9728-8F82C020960F}"/>
      </w:docPartPr>
      <w:docPartBody>
        <w:p w:rsidR="00000000" w:rsidRDefault="00C11FDA">
          <w:pPr>
            <w:pStyle w:val="00AD0FB875A14E189631A59F8C0F3C52"/>
          </w:pPr>
          <w:r>
            <w:t>I</w:t>
          </w:r>
        </w:p>
      </w:docPartBody>
    </w:docPart>
    <w:docPart>
      <w:docPartPr>
        <w:name w:val="888C6D32BBDC4F56A581AFA22894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B0AF-C18C-4C5D-B26E-DB61D8D974F6}"/>
      </w:docPartPr>
      <w:docPartBody>
        <w:p w:rsidR="00000000" w:rsidRDefault="00C11FDA">
          <w:pPr>
            <w:pStyle w:val="888C6D32BBDC4F56A581AFA228944C3F"/>
          </w:pPr>
          <w:r w:rsidRPr="00737983">
            <w:t>______________________</w:t>
          </w:r>
        </w:p>
      </w:docPartBody>
    </w:docPart>
    <w:docPart>
      <w:docPartPr>
        <w:name w:val="4E350637E76B4356A9D56F86C5B39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239E4-EF3B-4121-93D4-2A325DFDBCC1}"/>
      </w:docPartPr>
      <w:docPartBody>
        <w:p w:rsidR="00000000" w:rsidRDefault="00C11FDA">
          <w:pPr>
            <w:pStyle w:val="4E350637E76B4356A9D56F86C5B39B0C"/>
          </w:pPr>
          <w:r w:rsidRPr="00737983">
            <w:t>(parent), am aware my child is participating in an important project, and I am committed to supporting him/her with advice and encouragement. I have noted the Due Date, planning dates, and subject area, and will aid in having a</w:t>
          </w:r>
          <w:r w:rsidRPr="00737983">
            <w:t>ll three components at</w:t>
          </w:r>
        </w:p>
      </w:docPartBody>
    </w:docPart>
    <w:docPart>
      <w:docPartPr>
        <w:name w:val="D1D61C570B81478AAF0F92B6FB154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AE10-EAAA-40DB-8A3A-AFF71DD4BC69}"/>
      </w:docPartPr>
      <w:docPartBody>
        <w:p w:rsidR="00000000" w:rsidRDefault="00C11FDA">
          <w:pPr>
            <w:pStyle w:val="D1D61C570B81478AAF0F92B6FB154D97"/>
          </w:pPr>
          <w:r w:rsidRPr="00737983">
            <w:t>&lt;location to be turned in&gt;</w:t>
          </w:r>
        </w:p>
      </w:docPartBody>
    </w:docPart>
    <w:docPart>
      <w:docPartPr>
        <w:name w:val="1DB8105885F04AF9B3AD6AD8538D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2D4BA-6C71-4E81-8EA5-4BE57321B33F}"/>
      </w:docPartPr>
      <w:docPartBody>
        <w:p w:rsidR="00000000" w:rsidRDefault="00C11FDA">
          <w:pPr>
            <w:pStyle w:val="1DB8105885F04AF9B3AD6AD8538D207B"/>
          </w:pPr>
          <w:r>
            <w:t>by</w:t>
          </w:r>
        </w:p>
      </w:docPartBody>
    </w:docPart>
    <w:docPart>
      <w:docPartPr>
        <w:name w:val="A54DFCE09A7C46F9A57D7EC35821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4EEAA-5441-403E-8598-2CA19FA6445C}"/>
      </w:docPartPr>
      <w:docPartBody>
        <w:p w:rsidR="00000000" w:rsidRDefault="00C11FDA">
          <w:pPr>
            <w:pStyle w:val="A54DFCE09A7C46F9A57D7EC358217D8A"/>
          </w:pPr>
          <w:r w:rsidRPr="00737983">
            <w:t>&lt;insert due date&gt;</w:t>
          </w:r>
        </w:p>
      </w:docPartBody>
    </w:docPart>
    <w:docPart>
      <w:docPartPr>
        <w:name w:val="416F6ADB61C84B22ABB5A39CE02BC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5000D-CD14-4CF9-87AE-675A279A6ABE}"/>
      </w:docPartPr>
      <w:docPartBody>
        <w:p w:rsidR="00000000" w:rsidRDefault="00C11FDA">
          <w:pPr>
            <w:pStyle w:val="416F6ADB61C84B22ABB5A39CE02BC53C"/>
          </w:pPr>
          <w:r w:rsidRPr="00737983">
            <w:t>(Once signed, copy this page for teacher and parent.)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A"/>
    <w:rsid w:val="00C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F78673A00047D0AA39D9CFE3DB7130">
    <w:name w:val="22F78673A00047D0AA39D9CFE3DB7130"/>
  </w:style>
  <w:style w:type="paragraph" w:customStyle="1" w:styleId="80656B4AE8F242D185507D1899DB1C31">
    <w:name w:val="80656B4AE8F242D185507D1899DB1C31"/>
  </w:style>
  <w:style w:type="paragraph" w:customStyle="1" w:styleId="5F4281DF298842D089C20F2FB6CE08DE">
    <w:name w:val="5F4281DF298842D089C20F2FB6CE08DE"/>
  </w:style>
  <w:style w:type="paragraph" w:customStyle="1" w:styleId="183B4506AEDC47EB9EBC99BF8C73B210">
    <w:name w:val="183B4506AEDC47EB9EBC99BF8C73B210"/>
  </w:style>
  <w:style w:type="character" w:styleId="Strong">
    <w:name w:val="Strong"/>
    <w:basedOn w:val="DefaultParagraphFont"/>
    <w:uiPriority w:val="12"/>
    <w:qFormat/>
    <w:rPr>
      <w:b/>
      <w:bCs/>
    </w:rPr>
  </w:style>
  <w:style w:type="paragraph" w:customStyle="1" w:styleId="EDBD48ECAB3B4DE1AF3C3ED0D9C06F78">
    <w:name w:val="EDBD48ECAB3B4DE1AF3C3ED0D9C06F78"/>
  </w:style>
  <w:style w:type="paragraph" w:customStyle="1" w:styleId="C76B5A311E294CF2906D2227A217F852">
    <w:name w:val="C76B5A311E294CF2906D2227A217F852"/>
  </w:style>
  <w:style w:type="paragraph" w:customStyle="1" w:styleId="B5B668DAF02B413C98913AAA64DF6974">
    <w:name w:val="B5B668DAF02B413C98913AAA64DF6974"/>
  </w:style>
  <w:style w:type="character" w:styleId="SubtleEmphasis">
    <w:name w:val="Subtle Emphasis"/>
    <w:basedOn w:val="DefaultParagraphFont"/>
    <w:uiPriority w:val="14"/>
    <w:qFormat/>
    <w:rPr>
      <w:i/>
      <w:iCs/>
      <w:color w:val="auto"/>
    </w:rPr>
  </w:style>
  <w:style w:type="paragraph" w:customStyle="1" w:styleId="CEA882855FB945C38C0099441153D9F8">
    <w:name w:val="CEA882855FB945C38C0099441153D9F8"/>
  </w:style>
  <w:style w:type="paragraph" w:customStyle="1" w:styleId="423645D2688547DD9B9F18A5FA6BF836">
    <w:name w:val="423645D2688547DD9B9F18A5FA6BF836"/>
  </w:style>
  <w:style w:type="paragraph" w:customStyle="1" w:styleId="DEF9B0BC7B3F4283AFE2D14BD415CC4B">
    <w:name w:val="DEF9B0BC7B3F4283AFE2D14BD415CC4B"/>
  </w:style>
  <w:style w:type="paragraph" w:customStyle="1" w:styleId="C26A2DA984C5406092B5E6F43471C993">
    <w:name w:val="C26A2DA984C5406092B5E6F43471C993"/>
  </w:style>
  <w:style w:type="paragraph" w:customStyle="1" w:styleId="D21F90AB66A44C3A93018078F11A3755">
    <w:name w:val="D21F90AB66A44C3A93018078F11A3755"/>
  </w:style>
  <w:style w:type="paragraph" w:customStyle="1" w:styleId="D6A1EC0F9FC24FF986EA0C89A71D36D6">
    <w:name w:val="D6A1EC0F9FC24FF986EA0C89A71D36D6"/>
  </w:style>
  <w:style w:type="paragraph" w:customStyle="1" w:styleId="FE9BCDE49AA14F5CB1B8D39705918EF5">
    <w:name w:val="FE9BCDE49AA14F5CB1B8D39705918EF5"/>
  </w:style>
  <w:style w:type="paragraph" w:customStyle="1" w:styleId="D753920873F64611AE05B16F3C306D4D">
    <w:name w:val="D753920873F64611AE05B16F3C306D4D"/>
  </w:style>
  <w:style w:type="paragraph" w:customStyle="1" w:styleId="4A59D72F287A4D8599F2D14AE8774EFA">
    <w:name w:val="4A59D72F287A4D8599F2D14AE8774EFA"/>
  </w:style>
  <w:style w:type="paragraph" w:customStyle="1" w:styleId="38DAC0D2C0C64002B237B8E0961E1BDC">
    <w:name w:val="38DAC0D2C0C64002B237B8E0961E1BDC"/>
  </w:style>
  <w:style w:type="paragraph" w:customStyle="1" w:styleId="50BA67F330C544FE94A6CFE952D7EE7F">
    <w:name w:val="50BA67F330C544FE94A6CFE952D7EE7F"/>
  </w:style>
  <w:style w:type="paragraph" w:customStyle="1" w:styleId="3DFEE15E9CF6491D862AEDCDC616A199">
    <w:name w:val="3DFEE15E9CF6491D862AEDCDC616A199"/>
  </w:style>
  <w:style w:type="paragraph" w:customStyle="1" w:styleId="D1466C5270564AAB845A2FB87763EC85">
    <w:name w:val="D1466C5270564AAB845A2FB87763EC85"/>
  </w:style>
  <w:style w:type="paragraph" w:customStyle="1" w:styleId="4C4B66BDBE994F0D8FB6C192505ECCA6">
    <w:name w:val="4C4B66BDBE994F0D8FB6C192505ECCA6"/>
  </w:style>
  <w:style w:type="paragraph" w:customStyle="1" w:styleId="829088340D7747D880A1D3E56A0B44BB">
    <w:name w:val="829088340D7747D880A1D3E56A0B44BB"/>
  </w:style>
  <w:style w:type="paragraph" w:customStyle="1" w:styleId="8D4973C0419D4E80ACCDB618E8C29533">
    <w:name w:val="8D4973C0419D4E80ACCDB618E8C29533"/>
  </w:style>
  <w:style w:type="paragraph" w:customStyle="1" w:styleId="DFBB4FF3CA9E499686C9FC6A48B45475">
    <w:name w:val="DFBB4FF3CA9E499686C9FC6A48B45475"/>
  </w:style>
  <w:style w:type="paragraph" w:customStyle="1" w:styleId="F75B6E8065EF4FC0A224B6EB3DA93FE3">
    <w:name w:val="F75B6E8065EF4FC0A224B6EB3DA93FE3"/>
  </w:style>
  <w:style w:type="paragraph" w:customStyle="1" w:styleId="01275F5B56304ED8867FDA33F27B510F">
    <w:name w:val="01275F5B56304ED8867FDA33F27B510F"/>
  </w:style>
  <w:style w:type="paragraph" w:customStyle="1" w:styleId="F199BF2FB5774E629D0A84A8B1CEE4AD">
    <w:name w:val="F199BF2FB5774E629D0A84A8B1CEE4AD"/>
  </w:style>
  <w:style w:type="paragraph" w:customStyle="1" w:styleId="BCCB1035ADE241C3A1E523778BC78953">
    <w:name w:val="BCCB1035ADE241C3A1E523778BC78953"/>
  </w:style>
  <w:style w:type="paragraph" w:customStyle="1" w:styleId="1AF486EA7CFB4EF78B2BEDEC88175D0B">
    <w:name w:val="1AF486EA7CFB4EF78B2BEDEC88175D0B"/>
  </w:style>
  <w:style w:type="paragraph" w:customStyle="1" w:styleId="82DD2FE93BCA4081B49098135E12A8C8">
    <w:name w:val="82DD2FE93BCA4081B49098135E12A8C8"/>
  </w:style>
  <w:style w:type="paragraph" w:customStyle="1" w:styleId="04E437DBDC184977B246C82E67F35D4A">
    <w:name w:val="04E437DBDC184977B246C82E67F35D4A"/>
  </w:style>
  <w:style w:type="paragraph" w:customStyle="1" w:styleId="5E1182E5748A4B7BB7D7FDA01990BD86">
    <w:name w:val="5E1182E5748A4B7BB7D7FDA01990BD86"/>
  </w:style>
  <w:style w:type="paragraph" w:customStyle="1" w:styleId="2386B041AF804E35AC8815E8512ECBA7">
    <w:name w:val="2386B041AF804E35AC8815E8512ECBA7"/>
  </w:style>
  <w:style w:type="paragraph" w:customStyle="1" w:styleId="DF59C67FCF114A6CA909D2AEB8AD5CC4">
    <w:name w:val="DF59C67FCF114A6CA909D2AEB8AD5CC4"/>
  </w:style>
  <w:style w:type="paragraph" w:customStyle="1" w:styleId="8101579456414B6886BA91109FA90984">
    <w:name w:val="8101579456414B6886BA91109FA90984"/>
  </w:style>
  <w:style w:type="paragraph" w:customStyle="1" w:styleId="F8E6E8110F914AC0BE73F595E8A068F5">
    <w:name w:val="F8E6E8110F914AC0BE73F595E8A068F5"/>
  </w:style>
  <w:style w:type="paragraph" w:customStyle="1" w:styleId="FD0D35EC01004F618E940085243844A2">
    <w:name w:val="FD0D35EC01004F618E940085243844A2"/>
  </w:style>
  <w:style w:type="paragraph" w:customStyle="1" w:styleId="3D882BBCCFEA476D86588431428B0000">
    <w:name w:val="3D882BBCCFEA476D86588431428B0000"/>
  </w:style>
  <w:style w:type="paragraph" w:customStyle="1" w:styleId="582E5912C0EF490B833C11A75D87CB2A">
    <w:name w:val="582E5912C0EF490B833C11A75D87CB2A"/>
  </w:style>
  <w:style w:type="paragraph" w:customStyle="1" w:styleId="98D00E1179E045C3ACBCB171DC9FCB75">
    <w:name w:val="98D00E1179E045C3ACBCB171DC9FCB75"/>
  </w:style>
  <w:style w:type="paragraph" w:customStyle="1" w:styleId="6EF6922D66A1428FB390F134E3CFEEAD">
    <w:name w:val="6EF6922D66A1428FB390F134E3CFEEAD"/>
  </w:style>
  <w:style w:type="paragraph" w:customStyle="1" w:styleId="D1C842595EFE4D498831742C6EFCDA94">
    <w:name w:val="D1C842595EFE4D498831742C6EFCDA94"/>
  </w:style>
  <w:style w:type="paragraph" w:customStyle="1" w:styleId="1E3A812EB3794120913186CA4ED36191">
    <w:name w:val="1E3A812EB3794120913186CA4ED36191"/>
  </w:style>
  <w:style w:type="paragraph" w:customStyle="1" w:styleId="EDA0AB05A3884224BDA87371A6744C20">
    <w:name w:val="EDA0AB05A3884224BDA87371A6744C20"/>
  </w:style>
  <w:style w:type="paragraph" w:customStyle="1" w:styleId="408247C09B04433EAA23715A9E3F8E01">
    <w:name w:val="408247C09B04433EAA23715A9E3F8E01"/>
  </w:style>
  <w:style w:type="paragraph" w:customStyle="1" w:styleId="CDC28E8732154247AF183439DF9F583A">
    <w:name w:val="CDC28E8732154247AF183439DF9F583A"/>
  </w:style>
  <w:style w:type="paragraph" w:customStyle="1" w:styleId="F0FC358C422645CE9D962518F4FC45D3">
    <w:name w:val="F0FC358C422645CE9D962518F4FC45D3"/>
  </w:style>
  <w:style w:type="paragraph" w:customStyle="1" w:styleId="EA1E8DB8627F4C19A6F0423BB9EA11CD">
    <w:name w:val="EA1E8DB8627F4C19A6F0423BB9EA11CD"/>
  </w:style>
  <w:style w:type="paragraph" w:customStyle="1" w:styleId="6329C9EA6AC14AA8B07B334498B05F93">
    <w:name w:val="6329C9EA6AC14AA8B07B334498B05F93"/>
  </w:style>
  <w:style w:type="paragraph" w:customStyle="1" w:styleId="E754AAD16F48472399DD2E75BE939799">
    <w:name w:val="E754AAD16F48472399DD2E75BE939799"/>
  </w:style>
  <w:style w:type="paragraph" w:customStyle="1" w:styleId="00AD0FB875A14E189631A59F8C0F3C52">
    <w:name w:val="00AD0FB875A14E189631A59F8C0F3C52"/>
  </w:style>
  <w:style w:type="paragraph" w:customStyle="1" w:styleId="888C6D32BBDC4F56A581AFA228944C3F">
    <w:name w:val="888C6D32BBDC4F56A581AFA228944C3F"/>
  </w:style>
  <w:style w:type="paragraph" w:customStyle="1" w:styleId="4E350637E76B4356A9D56F86C5B39B0C">
    <w:name w:val="4E350637E76B4356A9D56F86C5B39B0C"/>
  </w:style>
  <w:style w:type="paragraph" w:customStyle="1" w:styleId="D1D61C570B81478AAF0F92B6FB154D97">
    <w:name w:val="D1D61C570B81478AAF0F92B6FB154D97"/>
  </w:style>
  <w:style w:type="paragraph" w:customStyle="1" w:styleId="1DB8105885F04AF9B3AD6AD8538D207B">
    <w:name w:val="1DB8105885F04AF9B3AD6AD8538D207B"/>
  </w:style>
  <w:style w:type="paragraph" w:customStyle="1" w:styleId="A54DFCE09A7C46F9A57D7EC358217D8A">
    <w:name w:val="A54DFCE09A7C46F9A57D7EC358217D8A"/>
  </w:style>
  <w:style w:type="paragraph" w:customStyle="1" w:styleId="416F6ADB61C84B22ABB5A39CE02BC53C">
    <w:name w:val="416F6ADB61C84B22ABB5A39CE02BC53C"/>
  </w:style>
  <w:style w:type="paragraph" w:customStyle="1" w:styleId="A09FEE9320DC4A0682CE5034C7F4269B">
    <w:name w:val="A09FEE9320DC4A0682CE5034C7F42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</Template>
  <TotalTime>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 Prakash</cp:lastModifiedBy>
  <cp:revision>1</cp:revision>
  <dcterms:created xsi:type="dcterms:W3CDTF">2020-05-30T20:28:00Z</dcterms:created>
  <dcterms:modified xsi:type="dcterms:W3CDTF">2020-05-30T20:38:00Z</dcterms:modified>
</cp:coreProperties>
</file>